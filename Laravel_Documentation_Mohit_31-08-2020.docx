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F7B4FB" w14:textId="43162283" w:rsidR="00AE2ABA" w:rsidRDefault="003F6304" w:rsidP="003F6304">
      <w:pPr>
        <w:pStyle w:val="CompanyLogoImageLine"/>
      </w:pPr>
      <w:r>
        <w:rPr>
          <w:noProof/>
          <w:lang w:val="en-IN" w:eastAsia="en-IN"/>
        </w:rPr>
        <w:t xml:space="preserve">       </w:t>
      </w:r>
      <w:r w:rsidR="0009506C">
        <w:rPr>
          <w:noProof/>
          <w:lang w:val="en-IN" w:eastAsia="en-IN"/>
        </w:rPr>
        <w:t xml:space="preserve"> </w:t>
      </w:r>
      <w:r>
        <w:rPr>
          <w:noProof/>
          <w:lang w:val="en-IN" w:eastAsia="en-IN"/>
        </w:rPr>
        <w:t xml:space="preserve"> </w:t>
      </w:r>
      <w:r>
        <w:rPr>
          <w:noProof/>
          <w:lang w:val="en-IN" w:eastAsia="en-IN"/>
        </w:rPr>
        <w:drawing>
          <wp:inline distT="0" distB="0" distL="0" distR="0" wp14:anchorId="5FC96718" wp14:editId="05EE681C">
            <wp:extent cx="1883391" cy="1386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emovebg-preview.png"/>
                    <pic:cNvPicPr/>
                  </pic:nvPicPr>
                  <pic:blipFill>
                    <a:blip r:embed="rId11">
                      <a:extLst>
                        <a:ext uri="{28A0092B-C50C-407E-A947-70E740481C1C}">
                          <a14:useLocalDpi xmlns:a14="http://schemas.microsoft.com/office/drawing/2010/main" val="0"/>
                        </a:ext>
                      </a:extLst>
                    </a:blip>
                    <a:stretch>
                      <a:fillRect/>
                    </a:stretch>
                  </pic:blipFill>
                  <pic:spPr>
                    <a:xfrm>
                      <a:off x="0" y="0"/>
                      <a:ext cx="1991805" cy="1466671"/>
                    </a:xfrm>
                    <a:prstGeom prst="rect">
                      <a:avLst/>
                    </a:prstGeom>
                  </pic:spPr>
                </pic:pic>
              </a:graphicData>
            </a:graphic>
          </wp:inline>
        </w:drawing>
      </w:r>
    </w:p>
    <w:p w14:paraId="43E6C43F" w14:textId="3DFCF30E" w:rsidR="00AE2ABA" w:rsidRDefault="00F65184" w:rsidP="008C1704">
      <w:pPr>
        <w:pStyle w:val="Title"/>
        <w:jc w:val="center"/>
      </w:pPr>
      <w:r>
        <w:t>A2Mall</w:t>
      </w:r>
    </w:p>
    <w:p w14:paraId="070379AC" w14:textId="165A2F4C" w:rsidR="00AE2ABA" w:rsidRDefault="003F6304" w:rsidP="00372CA1">
      <w:pPr>
        <w:pStyle w:val="Date"/>
        <w:ind w:left="0"/>
      </w:pPr>
      <w:r>
        <w:t>Web Scraping For Affiliate Marketing</w:t>
      </w:r>
    </w:p>
    <w:tbl>
      <w:tblPr>
        <w:tblpPr w:leftFromText="180" w:rightFromText="180" w:vertAnchor="text" w:horzAnchor="margin" w:tblpY="2099"/>
        <w:tblW w:w="5000" w:type="pct"/>
        <w:tblCellMar>
          <w:left w:w="0" w:type="dxa"/>
          <w:right w:w="115" w:type="dxa"/>
        </w:tblCellMar>
        <w:tblLook w:val="0600" w:firstRow="0" w:lastRow="0" w:firstColumn="0" w:lastColumn="0" w:noHBand="1" w:noVBand="1"/>
      </w:tblPr>
      <w:tblGrid>
        <w:gridCol w:w="3393"/>
        <w:gridCol w:w="3699"/>
        <w:gridCol w:w="3446"/>
      </w:tblGrid>
      <w:tr w:rsidR="003F6304" w14:paraId="2584DBF5" w14:textId="77777777" w:rsidTr="003F6304">
        <w:trPr>
          <w:trHeight w:val="3024"/>
        </w:trPr>
        <w:tc>
          <w:tcPr>
            <w:tcW w:w="1610" w:type="pct"/>
            <w:tcMar>
              <w:top w:w="72" w:type="dxa"/>
            </w:tcMar>
            <w:vAlign w:val="center"/>
          </w:tcPr>
          <w:p w14:paraId="14CA99E4" w14:textId="7723673A" w:rsidR="003F6304" w:rsidRPr="00F65184" w:rsidRDefault="003F6304" w:rsidP="003F6304">
            <w:r w:rsidRPr="003F6304">
              <w:rPr>
                <w:noProof/>
                <w:sz w:val="44"/>
                <w:lang w:val="en-IN" w:eastAsia="en-IN"/>
              </w:rPr>
              <mc:AlternateContent>
                <mc:Choice Requires="wps">
                  <w:drawing>
                    <wp:anchor distT="45720" distB="45720" distL="114300" distR="114300" simplePos="0" relativeHeight="251661312" behindDoc="0" locked="0" layoutInCell="1" allowOverlap="1" wp14:anchorId="25514DBA" wp14:editId="72BA1380">
                      <wp:simplePos x="0" y="0"/>
                      <wp:positionH relativeFrom="column">
                        <wp:posOffset>313055</wp:posOffset>
                      </wp:positionH>
                      <wp:positionV relativeFrom="paragraph">
                        <wp:posOffset>1430020</wp:posOffset>
                      </wp:positionV>
                      <wp:extent cx="1432560" cy="12261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226185"/>
                              </a:xfrm>
                              <a:prstGeom prst="rect">
                                <a:avLst/>
                              </a:prstGeom>
                              <a:noFill/>
                              <a:ln w="9525">
                                <a:noFill/>
                                <a:miter lim="800000"/>
                                <a:headEnd/>
                                <a:tailEnd/>
                              </a:ln>
                            </wps:spPr>
                            <wps:txbx>
                              <w:txbxContent>
                                <w:p w14:paraId="72E32B57" w14:textId="77777777" w:rsidR="003F6304" w:rsidRDefault="003F6304" w:rsidP="003F6304">
                                  <w:pPr>
                                    <w:pStyle w:val="Subtitle"/>
                                    <w:rPr>
                                      <w:sz w:val="44"/>
                                    </w:rPr>
                                  </w:pPr>
                                  <w:r w:rsidRPr="00F65184">
                                    <w:rPr>
                                      <w:sz w:val="44"/>
                                    </w:rPr>
                                    <w:t>Mohit</w:t>
                                  </w:r>
                                </w:p>
                                <w:p w14:paraId="10028BBD" w14:textId="77777777" w:rsidR="003F6304" w:rsidRDefault="003F6304" w:rsidP="003F6304">
                                  <w:pPr>
                                    <w:pStyle w:val="Subtitle"/>
                                    <w:rPr>
                                      <w:sz w:val="44"/>
                                    </w:rPr>
                                  </w:pPr>
                                  <w:r>
                                    <w:rPr>
                                      <w:sz w:val="44"/>
                                    </w:rPr>
                                    <w:t>Prajapati</w:t>
                                  </w:r>
                                </w:p>
                                <w:p w14:paraId="4CB79120" w14:textId="77777777" w:rsidR="003F6304" w:rsidRPr="00F65184" w:rsidRDefault="003F6304" w:rsidP="003F6304">
                                  <w:pPr>
                                    <w:pStyle w:val="Subtitle"/>
                                    <w:rPr>
                                      <w:sz w:val="44"/>
                                    </w:rPr>
                                  </w:pPr>
                                  <w:r>
                                    <w:rPr>
                                      <w:sz w:val="44"/>
                                    </w:rPr>
                                    <w:t>[B26]</w:t>
                                  </w:r>
                                </w:p>
                                <w:p w14:paraId="39474CB2" w14:textId="77777777" w:rsidR="003F6304" w:rsidRDefault="003F6304" w:rsidP="003F630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14DBA" id="_x0000_t202" coordsize="21600,21600" o:spt="202" path="m,l,21600r21600,l21600,xe">
                      <v:stroke joinstyle="miter"/>
                      <v:path gradientshapeok="t" o:connecttype="rect"/>
                    </v:shapetype>
                    <v:shape id="Text Box 2" o:spid="_x0000_s1026" type="#_x0000_t202" style="position:absolute;margin-left:24.65pt;margin-top:112.6pt;width:112.8pt;height:96.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" filled="f" stroked="f">
                      <v:textbox>
                        <w:txbxContent>
                          <w:p w14:paraId="72E32B57" w14:textId="77777777" w:rsidR="003F6304" w:rsidRDefault="003F6304" w:rsidP="003F6304">
                            <w:pPr>
                              <w:pStyle w:val="Subtitle"/>
                              <w:rPr>
                                <w:sz w:val="44"/>
                              </w:rPr>
                            </w:pPr>
                            <w:r w:rsidRPr="00F65184">
                              <w:rPr>
                                <w:sz w:val="44"/>
                              </w:rPr>
                              <w:t>Mohit</w:t>
                            </w:r>
                          </w:p>
                          <w:p w14:paraId="10028BBD" w14:textId="77777777" w:rsidR="003F6304" w:rsidRDefault="003F6304" w:rsidP="003F6304">
                            <w:pPr>
                              <w:pStyle w:val="Subtitle"/>
                              <w:rPr>
                                <w:sz w:val="44"/>
                              </w:rPr>
                            </w:pPr>
                            <w:r>
                              <w:rPr>
                                <w:sz w:val="44"/>
                              </w:rPr>
                              <w:t>Prajapati</w:t>
                            </w:r>
                          </w:p>
                          <w:p w14:paraId="4CB79120" w14:textId="77777777" w:rsidR="003F6304" w:rsidRPr="00F65184" w:rsidRDefault="003F6304" w:rsidP="003F6304">
                            <w:pPr>
                              <w:pStyle w:val="Subtitle"/>
                              <w:rPr>
                                <w:sz w:val="44"/>
                              </w:rPr>
                            </w:pPr>
                            <w:r>
                              <w:rPr>
                                <w:sz w:val="44"/>
                              </w:rPr>
                              <w:t>[B26]</w:t>
                            </w:r>
                          </w:p>
                          <w:p w14:paraId="39474CB2" w14:textId="77777777" w:rsidR="003F6304" w:rsidRDefault="003F6304" w:rsidP="003F6304">
                            <w:pPr>
                              <w:jc w:val="center"/>
                            </w:pPr>
                          </w:p>
                        </w:txbxContent>
                      </v:textbox>
                      <w10:wrap type="square"/>
                    </v:shape>
                  </w:pict>
                </mc:Fallback>
              </mc:AlternateContent>
            </w:r>
          </w:p>
        </w:tc>
        <w:tc>
          <w:tcPr>
            <w:tcW w:w="1755" w:type="pct"/>
            <w:tcMar>
              <w:top w:w="72" w:type="dxa"/>
            </w:tcMar>
            <w:vAlign w:val="center"/>
          </w:tcPr>
          <w:p w14:paraId="2BC18BB9" w14:textId="28055D68" w:rsidR="003F6304" w:rsidRDefault="003F6304" w:rsidP="003F6304">
            <w:pPr>
              <w:pStyle w:val="Subtitle"/>
              <w:jc w:val="left"/>
            </w:pPr>
            <w:r w:rsidRPr="003F6304">
              <w:rPr>
                <w:noProof/>
                <w:sz w:val="44"/>
                <w:lang w:val="en-IN" w:eastAsia="en-IN"/>
              </w:rPr>
              <mc:AlternateContent>
                <mc:Choice Requires="wps">
                  <w:drawing>
                    <wp:anchor distT="45720" distB="45720" distL="114300" distR="114300" simplePos="0" relativeHeight="251663360" behindDoc="0" locked="0" layoutInCell="1" allowOverlap="1" wp14:anchorId="5C195B13" wp14:editId="2DC4F816">
                      <wp:simplePos x="0" y="0"/>
                      <wp:positionH relativeFrom="column">
                        <wp:posOffset>473075</wp:posOffset>
                      </wp:positionH>
                      <wp:positionV relativeFrom="paragraph">
                        <wp:posOffset>1436370</wp:posOffset>
                      </wp:positionV>
                      <wp:extent cx="1432560" cy="122618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226185"/>
                              </a:xfrm>
                              <a:prstGeom prst="rect">
                                <a:avLst/>
                              </a:prstGeom>
                              <a:noFill/>
                              <a:ln w="9525">
                                <a:noFill/>
                                <a:miter lim="800000"/>
                                <a:headEnd/>
                                <a:tailEnd/>
                              </a:ln>
                            </wps:spPr>
                            <wps:txbx>
                              <w:txbxContent>
                                <w:p w14:paraId="3AA225B9" w14:textId="324E0305" w:rsidR="003F6304" w:rsidRDefault="003F6304" w:rsidP="003F6304">
                                  <w:pPr>
                                    <w:pStyle w:val="Subtitle"/>
                                    <w:rPr>
                                      <w:sz w:val="44"/>
                                    </w:rPr>
                                  </w:pPr>
                                  <w:r>
                                    <w:rPr>
                                      <w:sz w:val="44"/>
                                    </w:rPr>
                                    <w:t>Hemant</w:t>
                                  </w:r>
                                </w:p>
                                <w:p w14:paraId="798E0CE2" w14:textId="298AD1CE" w:rsidR="003F6304" w:rsidRDefault="003F6304" w:rsidP="003F6304">
                                  <w:pPr>
                                    <w:pStyle w:val="Subtitle"/>
                                    <w:rPr>
                                      <w:sz w:val="44"/>
                                    </w:rPr>
                                  </w:pPr>
                                  <w:r>
                                    <w:rPr>
                                      <w:sz w:val="44"/>
                                    </w:rPr>
                                    <w:t>Jangid</w:t>
                                  </w:r>
                                </w:p>
                                <w:p w14:paraId="599142C5" w14:textId="478D01EA" w:rsidR="003F6304" w:rsidRPr="00F65184" w:rsidRDefault="003F6304" w:rsidP="003F6304">
                                  <w:pPr>
                                    <w:pStyle w:val="Subtitle"/>
                                    <w:rPr>
                                      <w:sz w:val="44"/>
                                    </w:rPr>
                                  </w:pPr>
                                  <w:r>
                                    <w:rPr>
                                      <w:sz w:val="44"/>
                                    </w:rPr>
                                    <w:t>[B13]</w:t>
                                  </w:r>
                                </w:p>
                                <w:p w14:paraId="34BB6565" w14:textId="77777777" w:rsidR="003F6304" w:rsidRDefault="003F6304" w:rsidP="003F630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95B13" id="_x0000_s1027" type="#_x0000_t202" style="position:absolute;margin-left:37.25pt;margin-top:113.1pt;width:112.8pt;height:9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" filled="f" stroked="f">
                      <v:textbox>
                        <w:txbxContent>
                          <w:p w14:paraId="3AA225B9" w14:textId="324E0305" w:rsidR="003F6304" w:rsidRDefault="003F6304" w:rsidP="003F6304">
                            <w:pPr>
                              <w:pStyle w:val="Subtitle"/>
                              <w:rPr>
                                <w:sz w:val="44"/>
                              </w:rPr>
                            </w:pPr>
                            <w:r>
                              <w:rPr>
                                <w:sz w:val="44"/>
                              </w:rPr>
                              <w:t>Hemant</w:t>
                            </w:r>
                          </w:p>
                          <w:p w14:paraId="798E0CE2" w14:textId="298AD1CE" w:rsidR="003F6304" w:rsidRDefault="003F6304" w:rsidP="003F6304">
                            <w:pPr>
                              <w:pStyle w:val="Subtitle"/>
                              <w:rPr>
                                <w:sz w:val="44"/>
                              </w:rPr>
                            </w:pPr>
                            <w:r>
                              <w:rPr>
                                <w:sz w:val="44"/>
                              </w:rPr>
                              <w:t>Jangid</w:t>
                            </w:r>
                          </w:p>
                          <w:p w14:paraId="599142C5" w14:textId="478D01EA" w:rsidR="003F6304" w:rsidRPr="00F65184" w:rsidRDefault="003F6304" w:rsidP="003F6304">
                            <w:pPr>
                              <w:pStyle w:val="Subtitle"/>
                              <w:rPr>
                                <w:sz w:val="44"/>
                              </w:rPr>
                            </w:pPr>
                            <w:r>
                              <w:rPr>
                                <w:sz w:val="44"/>
                              </w:rPr>
                              <w:t>[B13]</w:t>
                            </w:r>
                          </w:p>
                          <w:p w14:paraId="34BB6565" w14:textId="77777777" w:rsidR="003F6304" w:rsidRDefault="003F6304" w:rsidP="003F6304">
                            <w:pPr>
                              <w:jc w:val="center"/>
                            </w:pPr>
                          </w:p>
                        </w:txbxContent>
                      </v:textbox>
                      <w10:wrap type="square"/>
                    </v:shape>
                  </w:pict>
                </mc:Fallback>
              </mc:AlternateContent>
            </w:r>
          </w:p>
        </w:tc>
        <w:tc>
          <w:tcPr>
            <w:tcW w:w="1635" w:type="pct"/>
            <w:tcMar>
              <w:top w:w="72" w:type="dxa"/>
            </w:tcMar>
            <w:vAlign w:val="center"/>
          </w:tcPr>
          <w:p w14:paraId="0C5EA24B" w14:textId="7C6A1783" w:rsidR="003F6304" w:rsidRPr="00F65184" w:rsidRDefault="003F6304" w:rsidP="003F6304">
            <w:pPr>
              <w:pStyle w:val="Subtitle"/>
              <w:jc w:val="left"/>
            </w:pPr>
            <w:r w:rsidRPr="003F6304">
              <w:rPr>
                <w:noProof/>
                <w:sz w:val="44"/>
                <w:lang w:val="en-IN" w:eastAsia="en-IN"/>
              </w:rPr>
              <mc:AlternateContent>
                <mc:Choice Requires="wps">
                  <w:drawing>
                    <wp:anchor distT="45720" distB="45720" distL="114300" distR="114300" simplePos="0" relativeHeight="251665408" behindDoc="0" locked="0" layoutInCell="1" allowOverlap="1" wp14:anchorId="58497257" wp14:editId="1FBFB38C">
                      <wp:simplePos x="0" y="0"/>
                      <wp:positionH relativeFrom="column">
                        <wp:posOffset>431800</wp:posOffset>
                      </wp:positionH>
                      <wp:positionV relativeFrom="paragraph">
                        <wp:posOffset>1454150</wp:posOffset>
                      </wp:positionV>
                      <wp:extent cx="1432560" cy="122618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226185"/>
                              </a:xfrm>
                              <a:prstGeom prst="rect">
                                <a:avLst/>
                              </a:prstGeom>
                              <a:noFill/>
                              <a:ln w="9525">
                                <a:noFill/>
                                <a:miter lim="800000"/>
                                <a:headEnd/>
                                <a:tailEnd/>
                              </a:ln>
                            </wps:spPr>
                            <wps:txbx>
                              <w:txbxContent>
                                <w:p w14:paraId="41D738C3" w14:textId="7763C5F1" w:rsidR="003F6304" w:rsidRDefault="003F6304" w:rsidP="003F6304">
                                  <w:pPr>
                                    <w:pStyle w:val="Subtitle"/>
                                    <w:rPr>
                                      <w:sz w:val="44"/>
                                    </w:rPr>
                                  </w:pPr>
                                  <w:r>
                                    <w:rPr>
                                      <w:sz w:val="44"/>
                                    </w:rPr>
                                    <w:t>Urvashi</w:t>
                                  </w:r>
                                </w:p>
                                <w:p w14:paraId="78A95F96" w14:textId="16DAA06F" w:rsidR="003F6304" w:rsidRDefault="003F6304" w:rsidP="003F6304">
                                  <w:pPr>
                                    <w:pStyle w:val="Subtitle"/>
                                    <w:rPr>
                                      <w:sz w:val="44"/>
                                    </w:rPr>
                                  </w:pPr>
                                  <w:r>
                                    <w:rPr>
                                      <w:sz w:val="44"/>
                                    </w:rPr>
                                    <w:t>Khatri</w:t>
                                  </w:r>
                                </w:p>
                                <w:p w14:paraId="14C4FA07" w14:textId="653B536C" w:rsidR="003F6304" w:rsidRPr="00F65184" w:rsidRDefault="003F6304" w:rsidP="003F6304">
                                  <w:pPr>
                                    <w:pStyle w:val="Subtitle"/>
                                    <w:rPr>
                                      <w:sz w:val="44"/>
                                    </w:rPr>
                                  </w:pPr>
                                  <w:r>
                                    <w:rPr>
                                      <w:sz w:val="44"/>
                                    </w:rPr>
                                    <w:t>[B47]</w:t>
                                  </w:r>
                                </w:p>
                                <w:p w14:paraId="63B88DD2" w14:textId="77777777" w:rsidR="003F6304" w:rsidRDefault="003F6304" w:rsidP="003F630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7257" id="_x0000_s1028" type="#_x0000_t202" style="position:absolute;margin-left:34pt;margin-top:114.5pt;width:112.8pt;height:96.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" filled="f" stroked="f">
                      <v:textbox>
                        <w:txbxContent>
                          <w:p w14:paraId="41D738C3" w14:textId="7763C5F1" w:rsidR="003F6304" w:rsidRDefault="003F6304" w:rsidP="003F6304">
                            <w:pPr>
                              <w:pStyle w:val="Subtitle"/>
                              <w:rPr>
                                <w:sz w:val="44"/>
                              </w:rPr>
                            </w:pPr>
                            <w:r>
                              <w:rPr>
                                <w:sz w:val="44"/>
                              </w:rPr>
                              <w:t>Urvashi</w:t>
                            </w:r>
                          </w:p>
                          <w:p w14:paraId="78A95F96" w14:textId="16DAA06F" w:rsidR="003F6304" w:rsidRDefault="003F6304" w:rsidP="003F6304">
                            <w:pPr>
                              <w:pStyle w:val="Subtitle"/>
                              <w:rPr>
                                <w:sz w:val="44"/>
                              </w:rPr>
                            </w:pPr>
                            <w:r>
                              <w:rPr>
                                <w:sz w:val="44"/>
                              </w:rPr>
                              <w:t>Khatri</w:t>
                            </w:r>
                          </w:p>
                          <w:p w14:paraId="14C4FA07" w14:textId="653B536C" w:rsidR="003F6304" w:rsidRPr="00F65184" w:rsidRDefault="003F6304" w:rsidP="003F6304">
                            <w:pPr>
                              <w:pStyle w:val="Subtitle"/>
                              <w:rPr>
                                <w:sz w:val="44"/>
                              </w:rPr>
                            </w:pPr>
                            <w:r>
                              <w:rPr>
                                <w:sz w:val="44"/>
                              </w:rPr>
                              <w:t>[B47]</w:t>
                            </w:r>
                          </w:p>
                          <w:p w14:paraId="63B88DD2" w14:textId="77777777" w:rsidR="003F6304" w:rsidRDefault="003F6304" w:rsidP="003F6304">
                            <w:pPr>
                              <w:jc w:val="center"/>
                            </w:pPr>
                          </w:p>
                        </w:txbxContent>
                      </v:textbox>
                      <w10:wrap type="square"/>
                    </v:shape>
                  </w:pict>
                </mc:Fallback>
              </mc:AlternateContent>
            </w:r>
          </w:p>
        </w:tc>
      </w:tr>
    </w:tbl>
    <w:p w14:paraId="2B5F6FF0" w14:textId="77777777" w:rsidR="00972C41" w:rsidRDefault="00972C41" w:rsidP="00C06660">
      <w:pPr>
        <w:pStyle w:val="BlankSpace"/>
      </w:pPr>
    </w:p>
    <w:p w14:paraId="54ECC882" w14:textId="1857C9F1" w:rsidR="00381B93" w:rsidRDefault="00381B93"/>
    <w:tbl>
      <w:tblPr>
        <w:tblW w:w="5000" w:type="pct"/>
        <w:tblLayout w:type="fixed"/>
        <w:tblCellMar>
          <w:left w:w="115" w:type="dxa"/>
          <w:right w:w="115" w:type="dxa"/>
        </w:tblCellMar>
        <w:tblLook w:val="0600" w:firstRow="0" w:lastRow="0" w:firstColumn="0" w:lastColumn="0" w:noHBand="1" w:noVBand="1"/>
      </w:tblPr>
      <w:tblGrid>
        <w:gridCol w:w="5130"/>
        <w:gridCol w:w="276"/>
        <w:gridCol w:w="5132"/>
      </w:tblGrid>
      <w:tr w:rsidR="00E837D7" w14:paraId="76C6D4D0" w14:textId="77777777" w:rsidTr="00E837D7">
        <w:trPr>
          <w:trHeight w:val="652"/>
        </w:trPr>
        <w:tc>
          <w:tcPr>
            <w:tcW w:w="5000" w:type="pct"/>
            <w:gridSpan w:val="3"/>
          </w:tcPr>
          <w:p w14:paraId="1AD4F4FA" w14:textId="1B83BD31" w:rsidR="00E837D7" w:rsidRDefault="0044402B" w:rsidP="003F6304">
            <w:pPr>
              <w:pStyle w:val="Heading1"/>
              <w:ind w:left="0" w:firstLine="0"/>
            </w:pPr>
            <w:bookmarkStart w:id="0" w:name="_Hlk514587801"/>
            <w:r>
              <w:t>INTRODUCTION</w:t>
            </w:r>
          </w:p>
        </w:tc>
      </w:tr>
      <w:tr w:rsidR="00E837D7" w14:paraId="3EDC9F1C" w14:textId="77777777" w:rsidTr="00E837D7">
        <w:trPr>
          <w:trHeight w:val="112"/>
        </w:trPr>
        <w:tc>
          <w:tcPr>
            <w:tcW w:w="5000" w:type="pct"/>
            <w:gridSpan w:val="3"/>
          </w:tcPr>
          <w:p w14:paraId="44DF2008" w14:textId="49DBCB1E" w:rsidR="00E837D7" w:rsidRDefault="0044402B" w:rsidP="0059670A">
            <w:pPr>
              <w:pStyle w:val="Heading2"/>
            </w:pPr>
            <w:r>
              <w:t xml:space="preserve">What is </w:t>
            </w:r>
            <w:r w:rsidR="0059670A">
              <w:t>A2Mall</w:t>
            </w:r>
            <w:r>
              <w:t>?</w:t>
            </w:r>
          </w:p>
        </w:tc>
      </w:tr>
      <w:tr w:rsidR="00E837D7" w14:paraId="5412E9BD" w14:textId="77777777" w:rsidTr="00E837D7">
        <w:trPr>
          <w:trHeight w:val="1147"/>
        </w:trPr>
        <w:tc>
          <w:tcPr>
            <w:tcW w:w="5000" w:type="pct"/>
            <w:gridSpan w:val="3"/>
          </w:tcPr>
          <w:p w14:paraId="30D0C499" w14:textId="20262945" w:rsidR="00BE4672" w:rsidRPr="00BE4672" w:rsidRDefault="00BE4672" w:rsidP="00BE4672">
            <w:pPr>
              <w:pStyle w:val="Quote"/>
            </w:pPr>
            <w:r>
              <w:t>A2Mall is Affiliate Marketing Website which Display Products from Amazon</w:t>
            </w:r>
            <w:r w:rsidR="00A620F7">
              <w:t xml:space="preserve"> ( Web Scrapping )</w:t>
            </w:r>
            <w:r>
              <w:t xml:space="preserve"> and earn Revenue from affiliate marketing.</w:t>
            </w:r>
          </w:p>
        </w:tc>
      </w:tr>
      <w:tr w:rsidR="00DE3D86" w14:paraId="093C818C" w14:textId="77777777" w:rsidTr="000F36DE">
        <w:trPr>
          <w:trHeight w:val="3982"/>
        </w:trPr>
        <w:tc>
          <w:tcPr>
            <w:tcW w:w="2434" w:type="pct"/>
          </w:tcPr>
          <w:p w14:paraId="0CCF11AE" w14:textId="77777777" w:rsidR="00DE3D86" w:rsidRDefault="00BE4672" w:rsidP="00BE4672">
            <w:r>
              <w:t>Affiliate Marketing is new concept in ecommerce sites which provides certain amount of percentage when we sell their product to the customer.</w:t>
            </w:r>
          </w:p>
          <w:p w14:paraId="65051279" w14:textId="7C51E41E" w:rsidR="00BE4672" w:rsidRPr="00116286" w:rsidRDefault="00BE4672" w:rsidP="00BE4672">
            <w:r>
              <w:t>Many of us like student, Housewife can easily earn money from affiliate marketing and we c</w:t>
            </w:r>
            <w:r w:rsidR="006D4B4F">
              <w:t>an also continue as side income.</w:t>
            </w:r>
          </w:p>
        </w:tc>
        <w:tc>
          <w:tcPr>
            <w:tcW w:w="131" w:type="pct"/>
          </w:tcPr>
          <w:p w14:paraId="0EA294EF" w14:textId="77777777" w:rsidR="00DE3D86" w:rsidRDefault="00DE3D86" w:rsidP="00116286"/>
        </w:tc>
        <w:tc>
          <w:tcPr>
            <w:tcW w:w="2435" w:type="pct"/>
          </w:tcPr>
          <w:p w14:paraId="22FAC3F6" w14:textId="5EAC73B7" w:rsidR="00DE3D86" w:rsidRDefault="00402896" w:rsidP="0048760C">
            <w:r>
              <w:rPr>
                <w:b/>
                <w:bCs/>
              </w:rPr>
              <w:t xml:space="preserve">Web </w:t>
            </w:r>
            <w:r w:rsidRPr="00402896">
              <w:rPr>
                <w:b/>
                <w:bCs/>
              </w:rPr>
              <w:t>Scraping for affiliates is a website in which admin will advertise products from Amazon.in by creating affiliate links. When the customer clicks the link and buy product from Amazon, the admin will generate revenue from the Amazon Affiliate Program</w:t>
            </w:r>
          </w:p>
        </w:tc>
      </w:tr>
      <w:tr w:rsidR="00DE3D86" w14:paraId="216C6DF8" w14:textId="77777777" w:rsidTr="00DE3D86">
        <w:tc>
          <w:tcPr>
            <w:tcW w:w="5000" w:type="pct"/>
            <w:gridSpan w:val="3"/>
          </w:tcPr>
          <w:p w14:paraId="71428EC7" w14:textId="1AEB968F" w:rsidR="00DE3D86" w:rsidRDefault="0067050A" w:rsidP="003F6304">
            <w:pPr>
              <w:pStyle w:val="NoSpacing"/>
              <w:jc w:val="center"/>
            </w:pPr>
            <w:r>
              <w:rPr>
                <w:noProof/>
                <w:lang w:val="en-IN" w:eastAsia="en-IN"/>
              </w:rPr>
              <w:t>X`</w:t>
            </w:r>
            <w:r w:rsidR="003F6304">
              <w:rPr>
                <w:noProof/>
                <w:lang w:val="en-IN" w:eastAsia="en-IN"/>
              </w:rPr>
              <w:drawing>
                <wp:inline distT="0" distB="0" distL="0" distR="0" wp14:anchorId="5AFBA98A" wp14:editId="49385078">
                  <wp:extent cx="4981432" cy="2793454"/>
                  <wp:effectExtent l="0" t="0" r="0" b="6985"/>
                  <wp:docPr id="21" name="Picture 21" descr="How to start Affiliate marketing - Opencub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tart Affiliate marketing - Opencube L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9391" cy="2803525"/>
                          </a:xfrm>
                          <a:prstGeom prst="rect">
                            <a:avLst/>
                          </a:prstGeom>
                          <a:noFill/>
                          <a:ln>
                            <a:noFill/>
                          </a:ln>
                        </pic:spPr>
                      </pic:pic>
                    </a:graphicData>
                  </a:graphic>
                </wp:inline>
              </w:drawing>
            </w:r>
          </w:p>
        </w:tc>
      </w:tr>
      <w:bookmarkEnd w:id="0"/>
    </w:tbl>
    <w:p w14:paraId="57C3785E" w14:textId="4A696991" w:rsidR="00116286" w:rsidRDefault="00116286" w:rsidP="00DE3D86">
      <w:pPr>
        <w:spacing w:after="0"/>
        <w:rPr>
          <w:sz w:val="20"/>
        </w:rPr>
      </w:pPr>
      <w:r w:rsidRPr="00DE3D86">
        <w:rPr>
          <w:sz w:val="20"/>
        </w:rPr>
        <w:br w:type="page"/>
      </w:r>
    </w:p>
    <w:p w14:paraId="6767C295" w14:textId="77777777" w:rsidR="0067273B" w:rsidRDefault="0067273B" w:rsidP="00E51CDC">
      <w:pPr>
        <w:spacing w:after="0"/>
        <w:jc w:val="center"/>
        <w:rPr>
          <w:b/>
          <w:bCs/>
          <w:sz w:val="48"/>
          <w:szCs w:val="48"/>
        </w:rPr>
      </w:pPr>
    </w:p>
    <w:p w14:paraId="5FF6D70B" w14:textId="2A4B3D26" w:rsidR="00E51CDC" w:rsidRDefault="00EF6194" w:rsidP="00E51CDC">
      <w:pPr>
        <w:spacing w:after="0"/>
        <w:jc w:val="center"/>
        <w:rPr>
          <w:b/>
          <w:bCs/>
          <w:sz w:val="48"/>
          <w:szCs w:val="48"/>
        </w:rPr>
      </w:pPr>
      <w:r>
        <w:rPr>
          <w:b/>
          <w:bCs/>
          <w:sz w:val="48"/>
          <w:szCs w:val="48"/>
        </w:rPr>
        <w:t>Existing</w:t>
      </w:r>
      <w:r w:rsidR="00E51CDC">
        <w:rPr>
          <w:b/>
          <w:bCs/>
          <w:sz w:val="48"/>
          <w:szCs w:val="48"/>
        </w:rPr>
        <w:t xml:space="preserve"> </w:t>
      </w:r>
      <w:r>
        <w:rPr>
          <w:b/>
          <w:bCs/>
          <w:sz w:val="48"/>
          <w:szCs w:val="48"/>
        </w:rPr>
        <w:t>System</w:t>
      </w:r>
    </w:p>
    <w:p w14:paraId="5417B54E" w14:textId="77777777" w:rsidR="00031C4B" w:rsidRDefault="00031C4B" w:rsidP="00E51CDC">
      <w:pPr>
        <w:spacing w:after="0"/>
        <w:jc w:val="center"/>
        <w:rPr>
          <w:b/>
          <w:bCs/>
          <w:sz w:val="48"/>
          <w:szCs w:val="48"/>
        </w:rPr>
      </w:pPr>
    </w:p>
    <w:p w14:paraId="3DC89713" w14:textId="23EBCDD4" w:rsidR="00E51CDC" w:rsidRDefault="00E51CDC" w:rsidP="00E51CDC">
      <w:pPr>
        <w:pStyle w:val="ListParagraph"/>
        <w:numPr>
          <w:ilvl w:val="0"/>
          <w:numId w:val="13"/>
        </w:numPr>
        <w:spacing w:after="0"/>
        <w:rPr>
          <w:b/>
          <w:bCs/>
          <w:sz w:val="28"/>
          <w:szCs w:val="28"/>
        </w:rPr>
      </w:pPr>
      <w:r>
        <w:rPr>
          <w:b/>
          <w:bCs/>
          <w:sz w:val="28"/>
          <w:szCs w:val="28"/>
        </w:rPr>
        <w:t>According to our current search on web we didn’t find any existing system in India who offers platform to sell affiliate products</w:t>
      </w:r>
    </w:p>
    <w:p w14:paraId="2843FA1C" w14:textId="77744F4F" w:rsidR="00605F2E" w:rsidRDefault="00605F2E" w:rsidP="00605F2E">
      <w:pPr>
        <w:spacing w:after="0"/>
        <w:rPr>
          <w:b/>
          <w:bCs/>
          <w:sz w:val="28"/>
          <w:szCs w:val="28"/>
        </w:rPr>
      </w:pPr>
    </w:p>
    <w:p w14:paraId="44138CE6" w14:textId="3D112F7E" w:rsidR="00605F2E" w:rsidRDefault="00605F2E" w:rsidP="00605F2E">
      <w:pPr>
        <w:spacing w:after="0"/>
        <w:rPr>
          <w:b/>
          <w:bCs/>
          <w:sz w:val="28"/>
          <w:szCs w:val="28"/>
        </w:rPr>
      </w:pPr>
    </w:p>
    <w:p w14:paraId="7CBA1ED6" w14:textId="77777777" w:rsidR="0067273B" w:rsidRDefault="0067273B" w:rsidP="00605F2E">
      <w:pPr>
        <w:spacing w:after="0"/>
        <w:jc w:val="center"/>
        <w:rPr>
          <w:b/>
          <w:bCs/>
          <w:sz w:val="48"/>
          <w:szCs w:val="48"/>
        </w:rPr>
      </w:pPr>
    </w:p>
    <w:p w14:paraId="75558F7C" w14:textId="34640900" w:rsidR="00605F2E" w:rsidRDefault="00605F2E" w:rsidP="00605F2E">
      <w:pPr>
        <w:spacing w:after="0"/>
        <w:jc w:val="center"/>
        <w:rPr>
          <w:b/>
          <w:bCs/>
          <w:sz w:val="48"/>
          <w:szCs w:val="48"/>
        </w:rPr>
      </w:pPr>
      <w:r>
        <w:rPr>
          <w:b/>
          <w:bCs/>
          <w:sz w:val="48"/>
          <w:szCs w:val="48"/>
        </w:rPr>
        <w:t xml:space="preserve">Need </w:t>
      </w:r>
      <w:r w:rsidR="002E4AA0">
        <w:rPr>
          <w:b/>
          <w:bCs/>
          <w:sz w:val="48"/>
          <w:szCs w:val="48"/>
        </w:rPr>
        <w:t>for</w:t>
      </w:r>
      <w:r>
        <w:rPr>
          <w:b/>
          <w:bCs/>
          <w:sz w:val="48"/>
          <w:szCs w:val="48"/>
        </w:rPr>
        <w:t xml:space="preserve"> New System</w:t>
      </w:r>
    </w:p>
    <w:p w14:paraId="2D4CC6B0" w14:textId="77777777" w:rsidR="006C5477" w:rsidRDefault="006C5477" w:rsidP="00605F2E">
      <w:pPr>
        <w:spacing w:after="0"/>
        <w:jc w:val="center"/>
        <w:rPr>
          <w:b/>
          <w:bCs/>
          <w:sz w:val="48"/>
          <w:szCs w:val="48"/>
        </w:rPr>
      </w:pPr>
    </w:p>
    <w:p w14:paraId="5D8E442C" w14:textId="03F008B5" w:rsidR="000E6DF8" w:rsidRDefault="000E6DF8" w:rsidP="000E6DF8">
      <w:pPr>
        <w:pStyle w:val="ListParagraph"/>
        <w:numPr>
          <w:ilvl w:val="0"/>
          <w:numId w:val="13"/>
        </w:numPr>
        <w:spacing w:after="0"/>
        <w:rPr>
          <w:b/>
          <w:bCs/>
          <w:sz w:val="28"/>
          <w:szCs w:val="28"/>
        </w:rPr>
      </w:pPr>
      <w:r w:rsidRPr="000E6DF8">
        <w:rPr>
          <w:b/>
          <w:bCs/>
          <w:sz w:val="28"/>
          <w:szCs w:val="28"/>
        </w:rPr>
        <w:t>Existing affiliate programs provides and share only with link but we create website which will find price automatically with the help of boat which automatically fetch and update price with particular time period</w:t>
      </w:r>
      <w:r>
        <w:rPr>
          <w:b/>
          <w:bCs/>
          <w:sz w:val="28"/>
          <w:szCs w:val="28"/>
        </w:rPr>
        <w:t>.</w:t>
      </w:r>
    </w:p>
    <w:p w14:paraId="2A8ABED4" w14:textId="690A4892" w:rsidR="00567651" w:rsidRDefault="00567651" w:rsidP="00567651">
      <w:pPr>
        <w:spacing w:after="0"/>
        <w:rPr>
          <w:b/>
          <w:bCs/>
          <w:sz w:val="28"/>
          <w:szCs w:val="28"/>
        </w:rPr>
      </w:pPr>
    </w:p>
    <w:p w14:paraId="4A8EEA5F" w14:textId="67C2167A" w:rsidR="00567651" w:rsidRDefault="00567651" w:rsidP="00567651">
      <w:pPr>
        <w:spacing w:after="0"/>
        <w:rPr>
          <w:b/>
          <w:bCs/>
          <w:sz w:val="28"/>
          <w:szCs w:val="28"/>
        </w:rPr>
      </w:pPr>
    </w:p>
    <w:p w14:paraId="1BE5299A" w14:textId="4179C646" w:rsidR="00567651" w:rsidRDefault="00567651" w:rsidP="00567651">
      <w:pPr>
        <w:spacing w:after="0"/>
        <w:rPr>
          <w:b/>
          <w:bCs/>
          <w:sz w:val="28"/>
          <w:szCs w:val="28"/>
        </w:rPr>
      </w:pPr>
    </w:p>
    <w:p w14:paraId="77B83049" w14:textId="70215DF2" w:rsidR="00567651" w:rsidRDefault="00567651" w:rsidP="00567651">
      <w:pPr>
        <w:spacing w:after="0"/>
        <w:rPr>
          <w:b/>
          <w:bCs/>
          <w:sz w:val="28"/>
          <w:szCs w:val="28"/>
        </w:rPr>
      </w:pPr>
    </w:p>
    <w:p w14:paraId="4B1E0FD0" w14:textId="5B5184FD" w:rsidR="00567651" w:rsidRDefault="00567651" w:rsidP="00567651">
      <w:pPr>
        <w:spacing w:after="0"/>
        <w:rPr>
          <w:b/>
          <w:bCs/>
          <w:sz w:val="28"/>
          <w:szCs w:val="28"/>
        </w:rPr>
      </w:pPr>
    </w:p>
    <w:p w14:paraId="6167C35D" w14:textId="64BE9E60" w:rsidR="00567651" w:rsidRDefault="00567651" w:rsidP="00567651">
      <w:pPr>
        <w:spacing w:after="0"/>
        <w:rPr>
          <w:b/>
          <w:bCs/>
          <w:sz w:val="28"/>
          <w:szCs w:val="28"/>
        </w:rPr>
      </w:pPr>
    </w:p>
    <w:p w14:paraId="7FCEAFAC" w14:textId="373661C8" w:rsidR="00567651" w:rsidRDefault="00567651" w:rsidP="00567651">
      <w:pPr>
        <w:spacing w:after="0"/>
        <w:rPr>
          <w:b/>
          <w:bCs/>
          <w:sz w:val="28"/>
          <w:szCs w:val="28"/>
        </w:rPr>
      </w:pPr>
    </w:p>
    <w:p w14:paraId="3C51F8B8" w14:textId="2FBF7420" w:rsidR="00567651" w:rsidRDefault="00567651" w:rsidP="00567651">
      <w:pPr>
        <w:spacing w:after="0"/>
        <w:rPr>
          <w:b/>
          <w:bCs/>
          <w:sz w:val="28"/>
          <w:szCs w:val="28"/>
        </w:rPr>
      </w:pPr>
    </w:p>
    <w:p w14:paraId="5ED6BBD3" w14:textId="6EF08370" w:rsidR="00567651" w:rsidRDefault="00567651" w:rsidP="00567651">
      <w:pPr>
        <w:spacing w:after="0"/>
        <w:rPr>
          <w:b/>
          <w:bCs/>
          <w:sz w:val="28"/>
          <w:szCs w:val="28"/>
        </w:rPr>
      </w:pPr>
    </w:p>
    <w:p w14:paraId="1BEF4E36" w14:textId="46981E19" w:rsidR="00567651" w:rsidRDefault="00567651" w:rsidP="00567651">
      <w:pPr>
        <w:spacing w:after="0"/>
        <w:rPr>
          <w:b/>
          <w:bCs/>
          <w:sz w:val="28"/>
          <w:szCs w:val="28"/>
        </w:rPr>
      </w:pPr>
    </w:p>
    <w:p w14:paraId="54C76C90" w14:textId="019CB518" w:rsidR="00567651" w:rsidRDefault="00567651" w:rsidP="00567651">
      <w:pPr>
        <w:spacing w:after="0"/>
        <w:rPr>
          <w:b/>
          <w:bCs/>
          <w:sz w:val="28"/>
          <w:szCs w:val="28"/>
        </w:rPr>
      </w:pPr>
    </w:p>
    <w:p w14:paraId="73DC18F5" w14:textId="5DB65488" w:rsidR="00567651" w:rsidRDefault="00567651" w:rsidP="00567651">
      <w:pPr>
        <w:spacing w:after="0"/>
        <w:rPr>
          <w:b/>
          <w:bCs/>
          <w:sz w:val="28"/>
          <w:szCs w:val="28"/>
        </w:rPr>
      </w:pPr>
    </w:p>
    <w:p w14:paraId="36D5CF95" w14:textId="4389495E" w:rsidR="00567651" w:rsidRDefault="00567651" w:rsidP="00567651">
      <w:pPr>
        <w:spacing w:after="0"/>
        <w:rPr>
          <w:b/>
          <w:bCs/>
          <w:sz w:val="28"/>
          <w:szCs w:val="28"/>
        </w:rPr>
      </w:pPr>
    </w:p>
    <w:p w14:paraId="04D06482" w14:textId="49AC7C09" w:rsidR="00567651" w:rsidRDefault="00567651" w:rsidP="00567651">
      <w:pPr>
        <w:spacing w:after="0"/>
        <w:rPr>
          <w:b/>
          <w:bCs/>
          <w:sz w:val="28"/>
          <w:szCs w:val="28"/>
        </w:rPr>
      </w:pPr>
    </w:p>
    <w:p w14:paraId="791F3092" w14:textId="3C973FEF" w:rsidR="00567651" w:rsidRDefault="00567651" w:rsidP="00567651">
      <w:pPr>
        <w:spacing w:after="0"/>
        <w:rPr>
          <w:b/>
          <w:bCs/>
          <w:sz w:val="28"/>
          <w:szCs w:val="28"/>
        </w:rPr>
      </w:pPr>
    </w:p>
    <w:p w14:paraId="117C8713" w14:textId="71568FCF" w:rsidR="00567651" w:rsidRDefault="00567651" w:rsidP="00567651">
      <w:pPr>
        <w:spacing w:after="0"/>
        <w:rPr>
          <w:b/>
          <w:bCs/>
          <w:sz w:val="28"/>
          <w:szCs w:val="28"/>
        </w:rPr>
      </w:pPr>
    </w:p>
    <w:p w14:paraId="20D7E2F9" w14:textId="152B3E28" w:rsidR="00567651" w:rsidRDefault="00567651" w:rsidP="00567651">
      <w:pPr>
        <w:spacing w:after="0"/>
        <w:rPr>
          <w:b/>
          <w:bCs/>
          <w:sz w:val="28"/>
          <w:szCs w:val="28"/>
        </w:rPr>
      </w:pPr>
    </w:p>
    <w:p w14:paraId="43789109" w14:textId="278DD563" w:rsidR="00567651" w:rsidRDefault="00567651" w:rsidP="00567651">
      <w:pPr>
        <w:spacing w:after="0"/>
        <w:rPr>
          <w:b/>
          <w:bCs/>
          <w:sz w:val="28"/>
          <w:szCs w:val="28"/>
        </w:rPr>
      </w:pPr>
    </w:p>
    <w:p w14:paraId="0C88C1C7" w14:textId="368C44BF" w:rsidR="00567651" w:rsidRDefault="00567651" w:rsidP="00567651">
      <w:pPr>
        <w:spacing w:after="0"/>
        <w:rPr>
          <w:b/>
          <w:bCs/>
          <w:sz w:val="28"/>
          <w:szCs w:val="28"/>
        </w:rPr>
      </w:pPr>
    </w:p>
    <w:p w14:paraId="3E361506" w14:textId="669E2FA9" w:rsidR="00567651" w:rsidRDefault="00567651" w:rsidP="00567651">
      <w:pPr>
        <w:pStyle w:val="Heading1"/>
        <w:jc w:val="center"/>
      </w:pPr>
      <w:r w:rsidRPr="00567651">
        <w:t>Problem</w:t>
      </w:r>
      <w:r>
        <w:rPr>
          <w:b w:val="0"/>
          <w:bCs w:val="0"/>
          <w:sz w:val="28"/>
          <w:szCs w:val="28"/>
        </w:rPr>
        <w:t xml:space="preserve"> </w:t>
      </w:r>
      <w:r w:rsidR="003F0B71" w:rsidRPr="00567651">
        <w:t>Definition</w:t>
      </w:r>
    </w:p>
    <w:p w14:paraId="654FA607" w14:textId="3BA13941" w:rsidR="00567651" w:rsidRPr="00567651" w:rsidRDefault="00567651" w:rsidP="00567651">
      <w:pPr>
        <w:rPr>
          <w:sz w:val="36"/>
        </w:rPr>
      </w:pPr>
    </w:p>
    <w:p w14:paraId="35905BCC" w14:textId="77777777" w:rsidR="00760A4A" w:rsidRPr="00567651" w:rsidRDefault="00025043" w:rsidP="00567651">
      <w:pPr>
        <w:numPr>
          <w:ilvl w:val="0"/>
          <w:numId w:val="14"/>
        </w:numPr>
        <w:rPr>
          <w:sz w:val="32"/>
          <w:lang w:val="en-IN"/>
        </w:rPr>
      </w:pPr>
      <w:r w:rsidRPr="00567651">
        <w:rPr>
          <w:b/>
          <w:bCs/>
          <w:sz w:val="32"/>
        </w:rPr>
        <w:t>Web Scraping for Affiliates is a website in which admin will advertise products from Amazon.in by creating affiliate links. When the customer clicks the link and buys the product from Amazon, the admin will generate revenue from the Amazon Affiliate Program.</w:t>
      </w:r>
    </w:p>
    <w:p w14:paraId="4792D6CF" w14:textId="10B14AA9" w:rsidR="00760A4A" w:rsidRPr="0099504E" w:rsidRDefault="00025043" w:rsidP="00567651">
      <w:pPr>
        <w:numPr>
          <w:ilvl w:val="0"/>
          <w:numId w:val="14"/>
        </w:numPr>
        <w:rPr>
          <w:sz w:val="32"/>
          <w:lang w:val="en-IN"/>
        </w:rPr>
      </w:pPr>
      <w:r w:rsidRPr="00567651">
        <w:rPr>
          <w:b/>
          <w:bCs/>
          <w:sz w:val="32"/>
        </w:rPr>
        <w:t>Affiliate marketing is a type of performance-based marketing in which a business rewards one or more affiliates for each visitor or customer brought by the affiliate’s marketing efforts.</w:t>
      </w:r>
    </w:p>
    <w:p w14:paraId="7C89ED70" w14:textId="5266DCCB" w:rsidR="0099504E" w:rsidRDefault="0099504E" w:rsidP="0099504E">
      <w:pPr>
        <w:rPr>
          <w:b/>
          <w:bCs/>
          <w:sz w:val="32"/>
        </w:rPr>
      </w:pPr>
    </w:p>
    <w:p w14:paraId="4F31425E" w14:textId="2FCBFC32" w:rsidR="0099504E" w:rsidRDefault="0099504E" w:rsidP="0099504E">
      <w:pPr>
        <w:rPr>
          <w:b/>
          <w:bCs/>
          <w:sz w:val="32"/>
        </w:rPr>
      </w:pPr>
    </w:p>
    <w:p w14:paraId="3F96E128" w14:textId="1A4890F4" w:rsidR="0099504E" w:rsidRDefault="0099504E" w:rsidP="0099504E">
      <w:pPr>
        <w:rPr>
          <w:b/>
          <w:bCs/>
          <w:sz w:val="32"/>
        </w:rPr>
      </w:pPr>
    </w:p>
    <w:p w14:paraId="6CED96D0" w14:textId="71BF8FE9" w:rsidR="0099504E" w:rsidRDefault="0099504E" w:rsidP="0099504E">
      <w:pPr>
        <w:rPr>
          <w:b/>
          <w:bCs/>
          <w:sz w:val="32"/>
        </w:rPr>
      </w:pPr>
    </w:p>
    <w:p w14:paraId="5D00E2A4" w14:textId="0603974E" w:rsidR="0099504E" w:rsidRDefault="0099504E" w:rsidP="0099504E">
      <w:pPr>
        <w:rPr>
          <w:b/>
          <w:bCs/>
          <w:sz w:val="32"/>
        </w:rPr>
      </w:pPr>
    </w:p>
    <w:p w14:paraId="52D04A20" w14:textId="1BB88FB5" w:rsidR="0099504E" w:rsidRDefault="0099504E" w:rsidP="0099504E">
      <w:pPr>
        <w:rPr>
          <w:b/>
          <w:bCs/>
          <w:sz w:val="32"/>
        </w:rPr>
      </w:pPr>
    </w:p>
    <w:p w14:paraId="126DE3AE" w14:textId="1CC44448" w:rsidR="0099504E" w:rsidRDefault="0099504E" w:rsidP="0099504E">
      <w:pPr>
        <w:rPr>
          <w:b/>
          <w:bCs/>
          <w:sz w:val="32"/>
        </w:rPr>
      </w:pPr>
    </w:p>
    <w:p w14:paraId="307C4F3B" w14:textId="2BF85271" w:rsidR="0099504E" w:rsidRDefault="0099504E" w:rsidP="0099504E">
      <w:pPr>
        <w:rPr>
          <w:b/>
          <w:bCs/>
          <w:sz w:val="32"/>
        </w:rPr>
      </w:pPr>
    </w:p>
    <w:p w14:paraId="707F81E1" w14:textId="66A683DB" w:rsidR="0099504E" w:rsidRDefault="0099504E" w:rsidP="0099504E">
      <w:pPr>
        <w:rPr>
          <w:b/>
          <w:bCs/>
          <w:sz w:val="32"/>
        </w:rPr>
      </w:pPr>
    </w:p>
    <w:p w14:paraId="1D1D50C9" w14:textId="08B0FBE6" w:rsidR="0099504E" w:rsidRDefault="0099504E" w:rsidP="0099504E">
      <w:pPr>
        <w:rPr>
          <w:b/>
          <w:bCs/>
          <w:sz w:val="32"/>
        </w:rPr>
      </w:pPr>
    </w:p>
    <w:p w14:paraId="08BC67F9" w14:textId="3EED5E86" w:rsidR="0099504E" w:rsidRDefault="0099504E" w:rsidP="0099504E">
      <w:pPr>
        <w:rPr>
          <w:b/>
          <w:bCs/>
          <w:sz w:val="32"/>
        </w:rPr>
      </w:pPr>
    </w:p>
    <w:p w14:paraId="602F81DC" w14:textId="7265E797" w:rsidR="0099504E" w:rsidRDefault="0099504E" w:rsidP="0099504E">
      <w:pPr>
        <w:pStyle w:val="Heading1"/>
        <w:jc w:val="center"/>
      </w:pPr>
      <w:r w:rsidRPr="0099504E">
        <w:t>Core Components</w:t>
      </w:r>
    </w:p>
    <w:p w14:paraId="4A7291AD" w14:textId="59A6DB1F" w:rsidR="0099504E" w:rsidRDefault="0099504E" w:rsidP="0099504E"/>
    <w:p w14:paraId="71312494" w14:textId="77777777" w:rsidR="009202C8" w:rsidRPr="0099504E" w:rsidRDefault="009202C8" w:rsidP="0099504E"/>
    <w:p w14:paraId="62740FA0" w14:textId="1B5D28FC" w:rsidR="0099504E" w:rsidRDefault="0099504E" w:rsidP="0099504E">
      <w:pPr>
        <w:pStyle w:val="ListParagraph"/>
        <w:numPr>
          <w:ilvl w:val="0"/>
          <w:numId w:val="16"/>
        </w:numPr>
        <w:rPr>
          <w:b/>
          <w:sz w:val="32"/>
        </w:rPr>
      </w:pPr>
      <w:r w:rsidRPr="0099504E">
        <w:rPr>
          <w:b/>
          <w:sz w:val="32"/>
        </w:rPr>
        <w:t>Auto Bot Module</w:t>
      </w:r>
    </w:p>
    <w:p w14:paraId="28769933" w14:textId="77777777" w:rsidR="00760A4A" w:rsidRPr="0099504E" w:rsidRDefault="00025043" w:rsidP="0099504E">
      <w:pPr>
        <w:pStyle w:val="ListParagraph"/>
        <w:numPr>
          <w:ilvl w:val="1"/>
          <w:numId w:val="16"/>
        </w:numPr>
        <w:rPr>
          <w:sz w:val="32"/>
          <w:lang w:val="en-IN"/>
        </w:rPr>
      </w:pPr>
      <w:r w:rsidRPr="0099504E">
        <w:rPr>
          <w:bCs/>
          <w:sz w:val="32"/>
        </w:rPr>
        <w:t>This module allows our software to get the latest update on the price of the products. This bot can be scheduled as per requirement using CRON Jobs. According to the schedule, the bot continues the work as per the log. which is stored in Database.</w:t>
      </w:r>
    </w:p>
    <w:p w14:paraId="5FFA0BD5" w14:textId="7322292E" w:rsidR="0099504E" w:rsidRDefault="0099504E" w:rsidP="0099504E">
      <w:pPr>
        <w:pStyle w:val="ListParagraph"/>
        <w:ind w:left="1440"/>
        <w:rPr>
          <w:b/>
          <w:sz w:val="32"/>
        </w:rPr>
      </w:pPr>
    </w:p>
    <w:p w14:paraId="0092C3C6" w14:textId="77777777" w:rsidR="00302BA7" w:rsidRDefault="00302BA7" w:rsidP="0099504E">
      <w:pPr>
        <w:pStyle w:val="ListParagraph"/>
        <w:ind w:left="1440"/>
        <w:rPr>
          <w:b/>
          <w:sz w:val="32"/>
        </w:rPr>
      </w:pPr>
    </w:p>
    <w:p w14:paraId="20D8C9C7" w14:textId="2BE9CF6D" w:rsidR="00760A4A" w:rsidRPr="001B36FC" w:rsidRDefault="00025043" w:rsidP="0099504E">
      <w:pPr>
        <w:pStyle w:val="ListParagraph"/>
        <w:numPr>
          <w:ilvl w:val="0"/>
          <w:numId w:val="16"/>
        </w:numPr>
        <w:rPr>
          <w:b/>
          <w:sz w:val="32"/>
          <w:lang w:val="en-IN"/>
        </w:rPr>
      </w:pPr>
      <w:r w:rsidRPr="0099504E">
        <w:rPr>
          <w:b/>
          <w:bCs/>
          <w:sz w:val="32"/>
        </w:rPr>
        <w:t>Scraper Backend Module</w:t>
      </w:r>
    </w:p>
    <w:p w14:paraId="5AE4ABCB" w14:textId="77777777" w:rsidR="00760A4A" w:rsidRPr="001B36FC" w:rsidRDefault="00025043" w:rsidP="001B36FC">
      <w:pPr>
        <w:pStyle w:val="ListParagraph"/>
        <w:numPr>
          <w:ilvl w:val="1"/>
          <w:numId w:val="16"/>
        </w:numPr>
        <w:rPr>
          <w:sz w:val="32"/>
          <w:lang w:val="en-IN"/>
        </w:rPr>
      </w:pPr>
      <w:r w:rsidRPr="001B36FC">
        <w:rPr>
          <w:bCs/>
          <w:sz w:val="32"/>
        </w:rPr>
        <w:t>Scraper's Backend Module is tightly integrated with the Auto Bot Module, as it uses the Auto Bot components to fetch the product data, such as title, price, description and brand of the product.</w:t>
      </w:r>
    </w:p>
    <w:p w14:paraId="43C7558D" w14:textId="1D576EC2" w:rsidR="001B36FC" w:rsidRDefault="001B36FC" w:rsidP="001B36FC">
      <w:pPr>
        <w:pStyle w:val="ListParagraph"/>
        <w:ind w:left="1440"/>
        <w:rPr>
          <w:b/>
          <w:sz w:val="32"/>
          <w:lang w:val="en-IN"/>
        </w:rPr>
      </w:pPr>
    </w:p>
    <w:p w14:paraId="3E40CB8A" w14:textId="77777777" w:rsidR="001B5E87" w:rsidRPr="0099504E" w:rsidRDefault="001B5E87" w:rsidP="001B36FC">
      <w:pPr>
        <w:pStyle w:val="ListParagraph"/>
        <w:ind w:left="1440"/>
        <w:rPr>
          <w:b/>
          <w:sz w:val="32"/>
          <w:lang w:val="en-IN"/>
        </w:rPr>
      </w:pPr>
    </w:p>
    <w:p w14:paraId="6DAAEF75" w14:textId="2E831665" w:rsidR="00760A4A" w:rsidRPr="001B36FC" w:rsidRDefault="00025043" w:rsidP="0099504E">
      <w:pPr>
        <w:pStyle w:val="ListParagraph"/>
        <w:numPr>
          <w:ilvl w:val="0"/>
          <w:numId w:val="16"/>
        </w:numPr>
        <w:rPr>
          <w:b/>
          <w:sz w:val="32"/>
          <w:lang w:val="en-IN"/>
        </w:rPr>
      </w:pPr>
      <w:r w:rsidRPr="0099504E">
        <w:rPr>
          <w:b/>
          <w:bCs/>
          <w:sz w:val="32"/>
        </w:rPr>
        <w:t>eCommerce Frontend Module</w:t>
      </w:r>
    </w:p>
    <w:p w14:paraId="75BE16B7" w14:textId="77777777" w:rsidR="00760A4A" w:rsidRPr="001B36FC" w:rsidRDefault="00025043" w:rsidP="001B36FC">
      <w:pPr>
        <w:pStyle w:val="ListParagraph"/>
        <w:numPr>
          <w:ilvl w:val="1"/>
          <w:numId w:val="16"/>
        </w:numPr>
        <w:rPr>
          <w:sz w:val="32"/>
          <w:lang w:val="en-IN"/>
        </w:rPr>
      </w:pPr>
      <w:r w:rsidRPr="001B36FC">
        <w:rPr>
          <w:bCs/>
          <w:sz w:val="32"/>
        </w:rPr>
        <w:t>This module is exclusively made for A2Mall, which means - the Frontend module is integrated as per Auto Bot requirement. The Frontend Module packs with feature to Wishlist the product and show Featured products, using which the Affiliate can earn more revenue.</w:t>
      </w:r>
    </w:p>
    <w:p w14:paraId="75FEDF54" w14:textId="77777777" w:rsidR="001B36FC" w:rsidRPr="0099504E" w:rsidRDefault="001B36FC" w:rsidP="0067273B">
      <w:pPr>
        <w:pStyle w:val="ListParagraph"/>
        <w:ind w:left="2160"/>
        <w:rPr>
          <w:b/>
          <w:sz w:val="32"/>
          <w:lang w:val="en-IN"/>
        </w:rPr>
      </w:pPr>
    </w:p>
    <w:p w14:paraId="331E3CDE" w14:textId="0B3DEFC8" w:rsidR="00567651" w:rsidRDefault="00567651" w:rsidP="00567651"/>
    <w:p w14:paraId="35311E67" w14:textId="3868375A" w:rsidR="00C8436C" w:rsidRDefault="00C8436C" w:rsidP="00567651"/>
    <w:p w14:paraId="44B98DCA" w14:textId="320883B3" w:rsidR="00C8436C" w:rsidRDefault="00C8436C" w:rsidP="00567651"/>
    <w:p w14:paraId="31DFCA57" w14:textId="1FA13A99" w:rsidR="00E00182" w:rsidRDefault="00FA0BC0" w:rsidP="00C2617E">
      <w:pPr>
        <w:jc w:val="center"/>
        <w:rPr>
          <w:b/>
          <w:bCs/>
          <w:sz w:val="52"/>
          <w:szCs w:val="48"/>
        </w:rPr>
      </w:pPr>
      <w:r w:rsidRPr="005E65E1">
        <w:rPr>
          <w:b/>
          <w:bCs/>
          <w:sz w:val="52"/>
          <w:szCs w:val="48"/>
        </w:rPr>
        <w:t>Tools &amp; Technology</w:t>
      </w:r>
      <w:r w:rsidR="00DB3AE4">
        <w:rPr>
          <w:b/>
          <w:bCs/>
          <w:sz w:val="52"/>
          <w:szCs w:val="48"/>
        </w:rPr>
        <w:tab/>
      </w:r>
    </w:p>
    <w:p w14:paraId="0751CEA3" w14:textId="139AB0E6" w:rsidR="00917823" w:rsidRPr="005E65E1" w:rsidRDefault="00A30139" w:rsidP="00C2617E">
      <w:pPr>
        <w:jc w:val="center"/>
        <w:rPr>
          <w:b/>
          <w:bCs/>
          <w:sz w:val="52"/>
          <w:szCs w:val="48"/>
        </w:rPr>
      </w:pPr>
      <w:r>
        <w:rPr>
          <w:noProof/>
          <w:lang w:val="en-IN" w:eastAsia="en-IN"/>
        </w:rPr>
        <w:drawing>
          <wp:inline distT="0" distB="0" distL="0" distR="0" wp14:anchorId="308135EE" wp14:editId="42D545FD">
            <wp:extent cx="4484837" cy="13511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ackgroundRemoval t="9244" b="89916" l="9114" r="89873">
                                  <a14:foregroundMark x1="72568" y1="59664" x2="73924" y2="64706"/>
                                  <a14:foregroundMark x1="69177" y1="47059" x2="72568" y2="59664"/>
                                  <a14:foregroundMark x1="68951" y1="46218" x2="69177" y2="47059"/>
                                  <a14:foregroundMark x1="67595" y1="41176" x2="68951" y2="46218"/>
                                  <a14:foregroundMark x1="77722" y1="44538" x2="77722" y2="61345"/>
                                  <a14:foregroundMark x1="87457" y1="47059" x2="89114" y2="43697"/>
                                  <a14:foregroundMark x1="87043" y1="47899" x2="87457" y2="47059"/>
                                  <a14:foregroundMark x1="84557" y1="52941" x2="87043" y2="47899"/>
                                  <a14:foregroundMark x1="84810" y1="46218" x2="88861" y2="42017"/>
                                  <a14:foregroundMark x1="87595" y1="41176" x2="87595" y2="41176"/>
                                  <a14:foregroundMark x1="86191" y1="58824" x2="89873" y2="65546"/>
                                  <a14:foregroundMark x1="85730" y1="57983" x2="86191" y2="58824"/>
                                  <a14:foregroundMark x1="84810" y1="56303" x2="85730" y2="57983"/>
                                  <a14:foregroundMark x1="47848" y1="34454" x2="47848" y2="45355"/>
                                  <a14:foregroundMark x1="47437" y1="60504" x2="47342" y2="65546"/>
                                  <a14:foregroundMark x1="47484" y1="57983" x2="47437" y2="60504"/>
                                  <a14:foregroundMark x1="47502" y1="57046" x2="47484" y2="57983"/>
                                  <a14:foregroundMark x1="47563" y1="53782" x2="47530" y2="55518"/>
                                  <a14:foregroundMark x1="47595" y1="52101" x2="47563" y2="53782"/>
                                  <a14:foregroundMark x1="46891" y1="39089" x2="47595" y2="26891"/>
                                  <a14:foregroundMark x1="46400" y1="47583" x2="46884" y2="39204"/>
                                  <a14:foregroundMark x1="45800" y1="57983" x2="45883" y2="56550"/>
                                  <a14:foregroundMark x1="45655" y1="60504" x2="45800" y2="57983"/>
                                  <a14:foregroundMark x1="45316" y1="66387" x2="45655" y2="60504"/>
                                  <a14:foregroundMark x1="59322" y1="46218" x2="62785" y2="47059"/>
                                  <a14:foregroundMark x1="55864" y1="45378" x2="58989" y2="46137"/>
                                  <a14:foregroundMark x1="52405" y1="44538" x2="55864" y2="45378"/>
                                  <a14:foregroundMark x1="42804" y1="60504" x2="42532" y2="64706"/>
                                  <a14:foregroundMark x1="42813" y1="60357" x2="42804" y2="60504"/>
                                  <a14:foregroundMark x1="43508" y1="49580" x2="43409" y2="51116"/>
                                  <a14:foregroundMark x1="43563" y1="48739" x2="43508" y2="49580"/>
                                  <a14:foregroundMark x1="43617" y1="47899" x2="43563" y2="48739"/>
                                  <a14:foregroundMark x1="44051" y1="41176" x2="43617" y2="47899"/>
                                  <a14:foregroundMark x1="33924" y1="42857" x2="36709" y2="42857"/>
                                  <a14:foregroundMark x1="25464" y1="46218" x2="26835" y2="50420"/>
                                  <a14:foregroundMark x1="23544" y1="40336" x2="25464" y2="46218"/>
                                  <a14:foregroundMark x1="18228" y1="32773" x2="18734" y2="50420"/>
                                  <a14:foregroundMark x1="16709" y1="48739" x2="10127" y2="46218"/>
                                  <a14:foregroundMark x1="44051" y1="48739" x2="44051" y2="48739"/>
                                  <a14:foregroundMark x1="45063" y1="48739" x2="45063" y2="48739"/>
                                  <a14:foregroundMark x1="43797" y1="49580" x2="43797" y2="49580"/>
                                  <a14:foregroundMark x1="45316" y1="55463" x2="45316" y2="56303"/>
                                  <a14:foregroundMark x1="9367" y1="35294" x2="9114" y2="63025"/>
                                  <a14:backgroundMark x1="36709" y1="24370" x2="40506" y2="21008"/>
                                  <a14:backgroundMark x1="48918" y1="14364" x2="68101" y2="6723"/>
                                  <a14:backgroundMark x1="36456" y1="19328" x2="48871" y2="14383"/>
                                  <a14:backgroundMark x1="64304" y1="55462" x2="64304" y2="55462"/>
                                  <a14:backgroundMark x1="57722" y1="64706" x2="57722" y2="64706"/>
                                  <a14:backgroundMark x1="25063" y1="46218" x2="25063" y2="46218"/>
                                  <a14:backgroundMark x1="25570" y1="60504" x2="25570" y2="60504"/>
                                  <a14:backgroundMark x1="44051" y1="51261" x2="44557" y2="51261"/>
                                  <a14:backgroundMark x1="43460" y1="52101" x2="43376" y2="52941"/>
                                  <a14:backgroundMark x1="43544" y1="51261" x2="43460" y2="52101"/>
                                  <a14:backgroundMark x1="44557" y1="57983" x2="44557" y2="57983"/>
                                  <a14:backgroundMark x1="45063" y1="60504" x2="45063" y2="60504"/>
                                  <a14:backgroundMark x1="43797" y1="49580" x2="43797" y2="49580"/>
                                  <a14:backgroundMark x1="44557" y1="50420" x2="45316" y2="55462"/>
                                  <a14:backgroundMark x1="44304" y1="49580" x2="44304" y2="49580"/>
                                  <a14:backgroundMark x1="68861" y1="46218" x2="68861" y2="46218"/>
                                  <a14:backgroundMark x1="60253" y1="45378" x2="60253" y2="45378"/>
                                  <a14:backgroundMark x1="54177" y1="46218" x2="54177" y2="46218"/>
                                  <a14:backgroundMark x1="54684" y1="46218" x2="54684" y2="51261"/>
                                  <a14:backgroundMark x1="60253" y1="52101" x2="60253" y2="52101"/>
                                  <a14:backgroundMark x1="60253" y1="47899" x2="60253" y2="47899"/>
                                  <a14:backgroundMark x1="54430" y1="43697" x2="54430" y2="43697"/>
                                  <a14:backgroundMark x1="55190" y1="45378" x2="55190" y2="45378"/>
                                  <a14:backgroundMark x1="88861" y1="57983" x2="88861" y2="57983"/>
                                  <a14:backgroundMark x1="87848" y1="58824" x2="87848" y2="58824"/>
                                  <a14:backgroundMark x1="87342" y1="47059" x2="87342" y2="47059"/>
                                  <a14:backgroundMark x1="87848" y1="47899" x2="87848" y2="47899"/>
                                  <a14:backgroundMark x1="88608" y1="47899" x2="88608" y2="47899"/>
                                  <a14:backgroundMark x1="69873" y1="59664" x2="69873" y2="59664"/>
                                  <a14:backgroundMark x1="69873" y1="47059" x2="69873" y2="47059"/>
                                  <a14:backgroundMark x1="44557" y1="47899" x2="44557" y2="47899"/>
                                  <a14:backgroundMark x1="43797" y1="48739" x2="43797" y2="48739"/>
                                </a14:backgroundRemoval>
                              </a14:imgEffect>
                            </a14:imgLayer>
                          </a14:imgProps>
                        </a:ext>
                      </a:extLst>
                    </a:blip>
                    <a:stretch>
                      <a:fillRect/>
                    </a:stretch>
                  </pic:blipFill>
                  <pic:spPr>
                    <a:xfrm>
                      <a:off x="0" y="0"/>
                      <a:ext cx="4499852" cy="1355652"/>
                    </a:xfrm>
                    <a:prstGeom prst="rect">
                      <a:avLst/>
                    </a:prstGeom>
                  </pic:spPr>
                </pic:pic>
              </a:graphicData>
            </a:graphic>
          </wp:inline>
        </w:drawing>
      </w:r>
    </w:p>
    <w:p w14:paraId="2913077D" w14:textId="2D7B2FD8" w:rsidR="00A36DB7" w:rsidRPr="00A30139" w:rsidRDefault="00FA0BC0" w:rsidP="00A30139">
      <w:pPr>
        <w:pStyle w:val="ListParagraph"/>
        <w:numPr>
          <w:ilvl w:val="0"/>
          <w:numId w:val="22"/>
        </w:numPr>
        <w:rPr>
          <w:b/>
          <w:bCs/>
          <w:sz w:val="48"/>
          <w:szCs w:val="48"/>
        </w:rPr>
      </w:pPr>
      <w:r>
        <w:rPr>
          <w:b/>
          <w:bCs/>
          <w:sz w:val="48"/>
          <w:szCs w:val="48"/>
        </w:rPr>
        <w:t>Hardware</w:t>
      </w:r>
    </w:p>
    <w:p w14:paraId="73D55F47" w14:textId="031E9818" w:rsidR="00FA0BC0" w:rsidRPr="00873459" w:rsidRDefault="00FA0BC0" w:rsidP="00FA0BC0">
      <w:pPr>
        <w:pStyle w:val="ListParagraph"/>
        <w:numPr>
          <w:ilvl w:val="1"/>
          <w:numId w:val="22"/>
        </w:numPr>
        <w:rPr>
          <w:b/>
          <w:bCs/>
          <w:sz w:val="32"/>
          <w:szCs w:val="28"/>
        </w:rPr>
      </w:pPr>
      <w:r w:rsidRPr="00873459">
        <w:rPr>
          <w:b/>
          <w:bCs/>
          <w:sz w:val="32"/>
          <w:szCs w:val="28"/>
        </w:rPr>
        <w:t xml:space="preserve">Processor: 1.6 </w:t>
      </w:r>
      <w:proofErr w:type="spellStart"/>
      <w:r w:rsidRPr="00873459">
        <w:rPr>
          <w:b/>
          <w:bCs/>
          <w:sz w:val="32"/>
          <w:szCs w:val="28"/>
        </w:rPr>
        <w:t>Ghz</w:t>
      </w:r>
      <w:proofErr w:type="spellEnd"/>
      <w:r w:rsidRPr="00873459">
        <w:rPr>
          <w:b/>
          <w:bCs/>
          <w:sz w:val="32"/>
          <w:szCs w:val="28"/>
        </w:rPr>
        <w:t xml:space="preserve"> or Above</w:t>
      </w:r>
    </w:p>
    <w:p w14:paraId="38D5797C" w14:textId="46965E1B" w:rsidR="00FA0BC0" w:rsidRPr="00873459" w:rsidRDefault="00FA0BC0" w:rsidP="00FA0BC0">
      <w:pPr>
        <w:pStyle w:val="ListParagraph"/>
        <w:numPr>
          <w:ilvl w:val="1"/>
          <w:numId w:val="22"/>
        </w:numPr>
        <w:rPr>
          <w:b/>
          <w:bCs/>
          <w:sz w:val="32"/>
          <w:szCs w:val="28"/>
        </w:rPr>
      </w:pPr>
      <w:r w:rsidRPr="00873459">
        <w:rPr>
          <w:b/>
          <w:bCs/>
          <w:sz w:val="32"/>
          <w:szCs w:val="28"/>
        </w:rPr>
        <w:t>RAM: 1GB or Above</w:t>
      </w:r>
    </w:p>
    <w:p w14:paraId="1F4E44CC" w14:textId="1D0C4FDF" w:rsidR="00FA0BC0" w:rsidRPr="00873459" w:rsidRDefault="00FA0BC0" w:rsidP="00FA0BC0">
      <w:pPr>
        <w:pStyle w:val="ListParagraph"/>
        <w:numPr>
          <w:ilvl w:val="1"/>
          <w:numId w:val="22"/>
        </w:numPr>
        <w:rPr>
          <w:b/>
          <w:bCs/>
          <w:sz w:val="32"/>
          <w:szCs w:val="28"/>
        </w:rPr>
      </w:pPr>
      <w:r w:rsidRPr="00873459">
        <w:rPr>
          <w:b/>
          <w:bCs/>
          <w:sz w:val="32"/>
          <w:szCs w:val="28"/>
        </w:rPr>
        <w:t>Storage: 8GB or Above</w:t>
      </w:r>
    </w:p>
    <w:p w14:paraId="7C60D861" w14:textId="2E6A118C" w:rsidR="00926C4A" w:rsidRDefault="00926C4A" w:rsidP="00926C4A">
      <w:pPr>
        <w:rPr>
          <w:b/>
          <w:bCs/>
          <w:sz w:val="28"/>
          <w:szCs w:val="28"/>
        </w:rPr>
      </w:pPr>
    </w:p>
    <w:p w14:paraId="362FFF4D" w14:textId="77777777" w:rsidR="007F73AB" w:rsidRDefault="007F73AB" w:rsidP="00926C4A">
      <w:pPr>
        <w:rPr>
          <w:b/>
          <w:bCs/>
          <w:sz w:val="28"/>
          <w:szCs w:val="28"/>
        </w:rPr>
      </w:pPr>
    </w:p>
    <w:p w14:paraId="3C759A66" w14:textId="45E12126" w:rsidR="00926C4A" w:rsidRPr="00926C4A" w:rsidRDefault="006C63B0" w:rsidP="006C63B0">
      <w:pPr>
        <w:jc w:val="center"/>
        <w:rPr>
          <w:b/>
          <w:bCs/>
          <w:sz w:val="28"/>
          <w:szCs w:val="28"/>
        </w:rPr>
      </w:pPr>
      <w:r>
        <w:rPr>
          <w:noProof/>
          <w:lang w:val="en-IN" w:eastAsia="en-IN"/>
        </w:rPr>
        <w:drawing>
          <wp:inline distT="0" distB="0" distL="0" distR="0" wp14:anchorId="68C19049" wp14:editId="19997444">
            <wp:extent cx="4636336" cy="1473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9756" b="89431" l="9974" r="92126">
                                  <a14:foregroundMark x1="41470" y1="41463" x2="41732" y2="63415"/>
                                  <a14:foregroundMark x1="33858" y1="41463" x2="35171" y2="64228"/>
                                  <a14:foregroundMark x1="42257" y1="69106" x2="44357" y2="71545"/>
                                  <a14:foregroundMark x1="77165" y1="51220" x2="77165" y2="69919"/>
                                  <a14:foregroundMark x1="86089" y1="49593" x2="86352" y2="68293"/>
                                  <a14:foregroundMark x1="87139" y1="69106" x2="92126" y2="69919"/>
                                  <a14:foregroundMark x1="86089" y1="46341" x2="86614" y2="56098"/>
                                  <a14:foregroundMark x1="25459" y1="43089" x2="28346" y2="54472"/>
                                  <a14:foregroundMark x1="23097" y1="69919" x2="25459" y2="71545"/>
                                  <a14:foregroundMark x1="12861" y1="59350" x2="16010" y2="66667"/>
                                  <a14:foregroundMark x1="14305" y1="48780" x2="15486" y2="43902"/>
                                  <a14:foregroundMark x1="14108" y1="49593" x2="14305" y2="48780"/>
                                  <a14:foregroundMark x1="13911" y1="50407" x2="14108" y2="49593"/>
                                  <a14:foregroundMark x1="13714" y1="51220" x2="13911" y2="50407"/>
                                  <a14:foregroundMark x1="13517" y1="52033" x2="13714" y2="51220"/>
                                  <a14:foregroundMark x1="13320" y1="52846" x2="13517" y2="52033"/>
                                  <a14:foregroundMark x1="12336" y1="56911" x2="13320" y2="52846"/>
                                  <a14:foregroundMark x1="72024" y1="64228" x2="72703" y2="66667"/>
                                  <a14:foregroundMark x1="68270" y1="50735" x2="71120" y2="60976"/>
                                  <a14:foregroundMark x1="66142" y1="43089" x2="67817" y2="49107"/>
                                  <a14:backgroundMark x1="7874" y1="17886" x2="7874" y2="17886"/>
                                  <a14:backgroundMark x1="7874" y1="17886" x2="17585" y2="20325"/>
                                  <a14:backgroundMark x1="17585" y1="20325" x2="28609" y2="21951"/>
                                  <a14:backgroundMark x1="28609" y1="21951" x2="52493" y2="15447"/>
                                  <a14:backgroundMark x1="52493" y1="15447" x2="79265" y2="17073"/>
                                  <a14:backgroundMark x1="79265" y1="17073" x2="90026" y2="14634"/>
                                  <a14:backgroundMark x1="90026" y1="14634" x2="95801" y2="41463"/>
                                  <a14:backgroundMark x1="95801" y1="41463" x2="94226" y2="75610"/>
                                  <a14:backgroundMark x1="89563" y1="81449" x2="81890" y2="91057"/>
                                  <a14:backgroundMark x1="94226" y1="75610" x2="89714" y2="81260"/>
                                  <a14:backgroundMark x1="81890" y1="91057" x2="10761" y2="88618"/>
                                  <a14:backgroundMark x1="10761" y1="88618" x2="4199" y2="62602"/>
                                  <a14:backgroundMark x1="4199" y1="62602" x2="8924" y2="30894"/>
                                  <a14:backgroundMark x1="8924" y1="30894" x2="19423" y2="22764"/>
                                  <a14:backgroundMark x1="19423" y1="22764" x2="21785" y2="22764"/>
                                  <a14:backgroundMark x1="13911" y1="51220" x2="13911" y2="51220"/>
                                  <a14:backgroundMark x1="13386" y1="52846" x2="13386" y2="52846"/>
                                  <a14:backgroundMark x1="13648" y1="49593" x2="13648" y2="49593"/>
                                  <a14:backgroundMark x1="13648" y1="51220" x2="13648" y2="51220"/>
                                  <a14:backgroundMark x1="13911" y1="50407" x2="13911" y2="50407"/>
                                  <a14:backgroundMark x1="12861" y1="52033" x2="12861" y2="52033"/>
                                  <a14:backgroundMark x1="14173" y1="48780" x2="14173" y2="48780"/>
                                  <a14:backgroundMark x1="14698" y1="48780" x2="14698" y2="48780"/>
                                  <a14:backgroundMark x1="13911" y1="52846" x2="13911" y2="52846"/>
                                  <a14:backgroundMark x1="62467" y1="60976" x2="62467" y2="60976"/>
                                  <a14:backgroundMark x1="62467" y1="60976" x2="60892" y2="74797"/>
                                  <a14:backgroundMark x1="55118" y1="66667" x2="52756" y2="79675"/>
                                  <a14:backgroundMark x1="51181" y1="51220" x2="51706" y2="53659"/>
                                  <a14:backgroundMark x1="51706" y1="57724" x2="51706" y2="55285"/>
                                  <a14:backgroundMark x1="58530" y1="48780" x2="58530" y2="52846"/>
                                  <a14:backgroundMark x1="58268" y1="55285" x2="58268" y2="56098"/>
                                  <a14:backgroundMark x1="55118" y1="60976" x2="55118" y2="60976"/>
                                  <a14:backgroundMark x1="67717" y1="49593" x2="68504" y2="49593"/>
                                  <a14:backgroundMark x1="68504" y1="60976" x2="68504" y2="64228"/>
                                </a14:backgroundRemoval>
                              </a14:imgEffect>
                            </a14:imgLayer>
                          </a14:imgProps>
                        </a:ext>
                      </a:extLst>
                    </a:blip>
                    <a:stretch>
                      <a:fillRect/>
                    </a:stretch>
                  </pic:blipFill>
                  <pic:spPr>
                    <a:xfrm>
                      <a:off x="0" y="0"/>
                      <a:ext cx="4687301" cy="1490160"/>
                    </a:xfrm>
                    <a:prstGeom prst="rect">
                      <a:avLst/>
                    </a:prstGeom>
                  </pic:spPr>
                </pic:pic>
              </a:graphicData>
            </a:graphic>
          </wp:inline>
        </w:drawing>
      </w:r>
    </w:p>
    <w:p w14:paraId="389F6076" w14:textId="697B5602" w:rsidR="00FA0BC0" w:rsidRDefault="00FA0BC0" w:rsidP="00FA0BC0">
      <w:pPr>
        <w:pStyle w:val="ListParagraph"/>
        <w:numPr>
          <w:ilvl w:val="0"/>
          <w:numId w:val="22"/>
        </w:numPr>
        <w:rPr>
          <w:b/>
          <w:bCs/>
          <w:sz w:val="48"/>
          <w:szCs w:val="48"/>
        </w:rPr>
      </w:pPr>
      <w:r>
        <w:rPr>
          <w:b/>
          <w:bCs/>
          <w:sz w:val="48"/>
          <w:szCs w:val="48"/>
        </w:rPr>
        <w:t>Software</w:t>
      </w:r>
    </w:p>
    <w:p w14:paraId="3B9F8981" w14:textId="2D21FC5F" w:rsidR="00873459" w:rsidRPr="00873459" w:rsidRDefault="00873459" w:rsidP="00873459">
      <w:pPr>
        <w:pStyle w:val="ListParagraph"/>
        <w:numPr>
          <w:ilvl w:val="1"/>
          <w:numId w:val="22"/>
        </w:numPr>
        <w:rPr>
          <w:b/>
          <w:bCs/>
          <w:sz w:val="32"/>
          <w:szCs w:val="48"/>
        </w:rPr>
      </w:pPr>
      <w:r w:rsidRPr="00873459">
        <w:rPr>
          <w:b/>
          <w:bCs/>
          <w:sz w:val="32"/>
          <w:szCs w:val="48"/>
        </w:rPr>
        <w:t xml:space="preserve">Web </w:t>
      </w:r>
      <w:r w:rsidR="008D58E0" w:rsidRPr="00873459">
        <w:rPr>
          <w:b/>
          <w:bCs/>
          <w:sz w:val="32"/>
          <w:szCs w:val="48"/>
        </w:rPr>
        <w:t>Server:</w:t>
      </w:r>
      <w:r w:rsidRPr="00873459">
        <w:rPr>
          <w:b/>
          <w:bCs/>
          <w:sz w:val="32"/>
          <w:szCs w:val="48"/>
        </w:rPr>
        <w:t xml:space="preserve"> Apache </w:t>
      </w:r>
      <w:r w:rsidR="008D58E0" w:rsidRPr="00873459">
        <w:rPr>
          <w:b/>
          <w:bCs/>
          <w:sz w:val="32"/>
          <w:szCs w:val="48"/>
        </w:rPr>
        <w:t>(PHP</w:t>
      </w:r>
      <w:r w:rsidRPr="00873459">
        <w:rPr>
          <w:b/>
          <w:bCs/>
          <w:sz w:val="32"/>
          <w:szCs w:val="48"/>
        </w:rPr>
        <w:t>)</w:t>
      </w:r>
    </w:p>
    <w:p w14:paraId="77EC7F06" w14:textId="5D387348" w:rsidR="00873459" w:rsidRPr="00873459" w:rsidRDefault="008D58E0" w:rsidP="00873459">
      <w:pPr>
        <w:pStyle w:val="ListParagraph"/>
        <w:numPr>
          <w:ilvl w:val="1"/>
          <w:numId w:val="22"/>
        </w:numPr>
        <w:rPr>
          <w:b/>
          <w:bCs/>
          <w:sz w:val="32"/>
          <w:szCs w:val="48"/>
        </w:rPr>
      </w:pPr>
      <w:r w:rsidRPr="00873459">
        <w:rPr>
          <w:b/>
          <w:bCs/>
          <w:sz w:val="32"/>
          <w:szCs w:val="48"/>
        </w:rPr>
        <w:t>Frontend:</w:t>
      </w:r>
      <w:r w:rsidR="00873459" w:rsidRPr="00873459">
        <w:rPr>
          <w:b/>
          <w:bCs/>
          <w:sz w:val="32"/>
          <w:szCs w:val="48"/>
        </w:rPr>
        <w:t xml:space="preserve"> HTML, CSS, JavaScript</w:t>
      </w:r>
    </w:p>
    <w:p w14:paraId="29CC0E2E" w14:textId="205708C2" w:rsidR="00873459" w:rsidRPr="00873459" w:rsidRDefault="008D58E0" w:rsidP="00873459">
      <w:pPr>
        <w:pStyle w:val="ListParagraph"/>
        <w:numPr>
          <w:ilvl w:val="1"/>
          <w:numId w:val="22"/>
        </w:numPr>
        <w:rPr>
          <w:b/>
          <w:bCs/>
          <w:sz w:val="32"/>
          <w:szCs w:val="48"/>
        </w:rPr>
      </w:pPr>
      <w:r w:rsidRPr="00873459">
        <w:rPr>
          <w:b/>
          <w:bCs/>
          <w:sz w:val="32"/>
          <w:szCs w:val="48"/>
        </w:rPr>
        <w:t>Backend:</w:t>
      </w:r>
      <w:r w:rsidR="00873459" w:rsidRPr="00873459">
        <w:rPr>
          <w:b/>
          <w:bCs/>
          <w:sz w:val="32"/>
          <w:szCs w:val="48"/>
        </w:rPr>
        <w:t xml:space="preserve"> PHP, MYSQL, cURL, CRON, macOS</w:t>
      </w:r>
    </w:p>
    <w:p w14:paraId="74AF0370" w14:textId="4DDE4D03" w:rsidR="00873459" w:rsidRPr="00873459" w:rsidRDefault="008D58E0" w:rsidP="00873459">
      <w:pPr>
        <w:pStyle w:val="ListParagraph"/>
        <w:numPr>
          <w:ilvl w:val="1"/>
          <w:numId w:val="22"/>
        </w:numPr>
        <w:rPr>
          <w:b/>
          <w:bCs/>
          <w:sz w:val="32"/>
          <w:szCs w:val="48"/>
        </w:rPr>
      </w:pPr>
      <w:r w:rsidRPr="00873459">
        <w:rPr>
          <w:b/>
          <w:bCs/>
          <w:sz w:val="32"/>
          <w:szCs w:val="48"/>
        </w:rPr>
        <w:t>Others:</w:t>
      </w:r>
      <w:r w:rsidR="00873459" w:rsidRPr="00873459">
        <w:rPr>
          <w:b/>
          <w:bCs/>
          <w:sz w:val="32"/>
          <w:szCs w:val="48"/>
        </w:rPr>
        <w:t xml:space="preserve"> VsCode, Chrome</w:t>
      </w:r>
    </w:p>
    <w:p w14:paraId="4AC0D4B6" w14:textId="4E72D916" w:rsidR="002C4788" w:rsidRDefault="002C4788" w:rsidP="00567651"/>
    <w:p w14:paraId="26FEF24B" w14:textId="1DA1DDCC" w:rsidR="00815183" w:rsidRDefault="00815183" w:rsidP="00567651"/>
    <w:p w14:paraId="65C69793" w14:textId="7A97687D" w:rsidR="00815183" w:rsidRDefault="00815183" w:rsidP="00815183">
      <w:pPr>
        <w:jc w:val="center"/>
        <w:rPr>
          <w:b/>
          <w:bCs/>
          <w:sz w:val="52"/>
          <w:szCs w:val="48"/>
        </w:rPr>
      </w:pPr>
      <w:r w:rsidRPr="00815183">
        <w:rPr>
          <w:b/>
          <w:bCs/>
          <w:sz w:val="52"/>
          <w:szCs w:val="48"/>
        </w:rPr>
        <w:t>Diagrams</w:t>
      </w:r>
    </w:p>
    <w:p w14:paraId="1D906B43" w14:textId="0231552D" w:rsidR="007E6723" w:rsidRPr="00EC5CBC" w:rsidRDefault="007E6723" w:rsidP="007E6723">
      <w:pPr>
        <w:pStyle w:val="ListParagraph"/>
        <w:numPr>
          <w:ilvl w:val="0"/>
          <w:numId w:val="22"/>
        </w:numPr>
        <w:rPr>
          <w:b/>
          <w:sz w:val="32"/>
        </w:rPr>
      </w:pPr>
      <w:r w:rsidRPr="00EC5CBC">
        <w:rPr>
          <w:b/>
          <w:sz w:val="32"/>
        </w:rPr>
        <w:t>System Flow Diagram</w:t>
      </w:r>
    </w:p>
    <w:p w14:paraId="399D3F1F" w14:textId="6A10E0D9" w:rsidR="007E6723" w:rsidRPr="007E6723" w:rsidRDefault="00D52270" w:rsidP="007E6723">
      <w:pPr>
        <w:pStyle w:val="ListParagraph"/>
        <w:rPr>
          <w:sz w:val="28"/>
        </w:rPr>
      </w:pPr>
      <w:r w:rsidRPr="00D52270">
        <w:rPr>
          <w:noProof/>
          <w:sz w:val="28"/>
          <w:lang w:val="en-IN" w:eastAsia="en-IN"/>
        </w:rPr>
        <w:drawing>
          <wp:inline distT="0" distB="0" distL="0" distR="0" wp14:anchorId="0C8492A0" wp14:editId="4D75E220">
            <wp:extent cx="5724525" cy="6448425"/>
            <wp:effectExtent l="0" t="0" r="0" b="9525"/>
            <wp:docPr id="52" name="Picture 52" descr="C:\Users\Hemi\Downloads\system_flow_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mi\Downloads\system_flow_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633" cy="6466570"/>
                    </a:xfrm>
                    <a:prstGeom prst="rect">
                      <a:avLst/>
                    </a:prstGeom>
                    <a:noFill/>
                    <a:ln>
                      <a:noFill/>
                    </a:ln>
                  </pic:spPr>
                </pic:pic>
              </a:graphicData>
            </a:graphic>
          </wp:inline>
        </w:drawing>
      </w:r>
    </w:p>
    <w:p w14:paraId="26B3C667" w14:textId="6CEF9211" w:rsidR="002C4788" w:rsidRDefault="002C4788" w:rsidP="00567651"/>
    <w:p w14:paraId="3DC387B1" w14:textId="541275CB" w:rsidR="00B1309E" w:rsidRPr="006C75D3" w:rsidRDefault="00B1309E" w:rsidP="00B1309E">
      <w:pPr>
        <w:pStyle w:val="ListParagraph"/>
        <w:numPr>
          <w:ilvl w:val="0"/>
          <w:numId w:val="22"/>
        </w:numPr>
        <w:rPr>
          <w:b/>
          <w:sz w:val="32"/>
        </w:rPr>
      </w:pPr>
      <w:r w:rsidRPr="006C75D3">
        <w:rPr>
          <w:b/>
          <w:sz w:val="32"/>
        </w:rPr>
        <w:t xml:space="preserve">Use Case </w:t>
      </w:r>
      <w:r w:rsidR="0009506C" w:rsidRPr="006C75D3">
        <w:rPr>
          <w:b/>
          <w:sz w:val="32"/>
        </w:rPr>
        <w:t>Diagram:</w:t>
      </w:r>
      <w:r w:rsidRPr="006C75D3">
        <w:rPr>
          <w:b/>
          <w:sz w:val="32"/>
        </w:rPr>
        <w:t xml:space="preserve"> Customer</w:t>
      </w:r>
    </w:p>
    <w:p w14:paraId="1FEBB3E4" w14:textId="77777777" w:rsidR="00B1309E" w:rsidRDefault="00B1309E" w:rsidP="00B1309E">
      <w:pPr>
        <w:pStyle w:val="ListParagraph"/>
      </w:pPr>
    </w:p>
    <w:p w14:paraId="410EDAB1" w14:textId="58B86647" w:rsidR="00B1309E" w:rsidRPr="00567651" w:rsidRDefault="00966292" w:rsidP="00B1309E">
      <w:pPr>
        <w:pStyle w:val="ListParagraph"/>
      </w:pPr>
      <w:r w:rsidRPr="00966292">
        <w:rPr>
          <w:noProof/>
          <w:lang w:val="en-IN" w:eastAsia="en-IN"/>
        </w:rPr>
        <w:drawing>
          <wp:inline distT="0" distB="0" distL="0" distR="0" wp14:anchorId="1B07E256" wp14:editId="5211BAC3">
            <wp:extent cx="6438900" cy="7143750"/>
            <wp:effectExtent l="0" t="0" r="0" b="0"/>
            <wp:docPr id="53" name="Picture 53" descr="C:\Users\Hemi\Downloads\usecase_customer_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mi\Downloads\usecase_customer_visito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0" cy="7143750"/>
                    </a:xfrm>
                    <a:prstGeom prst="rect">
                      <a:avLst/>
                    </a:prstGeom>
                    <a:noFill/>
                    <a:ln>
                      <a:noFill/>
                    </a:ln>
                  </pic:spPr>
                </pic:pic>
              </a:graphicData>
            </a:graphic>
          </wp:inline>
        </w:drawing>
      </w:r>
    </w:p>
    <w:p w14:paraId="5757C9BE" w14:textId="7832B025" w:rsidR="00605F2E" w:rsidRDefault="00605F2E" w:rsidP="00605F2E">
      <w:pPr>
        <w:spacing w:after="0"/>
        <w:rPr>
          <w:b/>
          <w:bCs/>
          <w:sz w:val="28"/>
          <w:szCs w:val="28"/>
        </w:rPr>
      </w:pPr>
    </w:p>
    <w:p w14:paraId="4B9C7D71" w14:textId="074CB7A8" w:rsidR="00BA0C71" w:rsidRPr="002E71F5" w:rsidRDefault="00DA0BF0" w:rsidP="002E71F5">
      <w:pPr>
        <w:pStyle w:val="ListParagraph"/>
        <w:numPr>
          <w:ilvl w:val="0"/>
          <w:numId w:val="13"/>
        </w:numPr>
        <w:spacing w:after="0" w:line="240" w:lineRule="auto"/>
        <w:rPr>
          <w:b/>
          <w:bCs/>
          <w:sz w:val="32"/>
          <w:szCs w:val="28"/>
        </w:rPr>
      </w:pPr>
      <w:r w:rsidRPr="002E71F5">
        <w:rPr>
          <w:b/>
          <w:bCs/>
          <w:sz w:val="32"/>
          <w:szCs w:val="28"/>
        </w:rPr>
        <w:t xml:space="preserve">Use Case </w:t>
      </w:r>
      <w:r w:rsidR="0009506C" w:rsidRPr="002E71F5">
        <w:rPr>
          <w:b/>
          <w:bCs/>
          <w:sz w:val="32"/>
          <w:szCs w:val="28"/>
        </w:rPr>
        <w:t>Diagram:</w:t>
      </w:r>
      <w:r w:rsidRPr="002E71F5">
        <w:rPr>
          <w:b/>
          <w:bCs/>
          <w:sz w:val="32"/>
          <w:szCs w:val="28"/>
        </w:rPr>
        <w:t xml:space="preserve"> Admin</w:t>
      </w:r>
    </w:p>
    <w:p w14:paraId="2A7FA2E9" w14:textId="77777777" w:rsidR="002E71F5" w:rsidRDefault="002E71F5" w:rsidP="00AB324F">
      <w:pPr>
        <w:pStyle w:val="ListParagraph"/>
        <w:spacing w:after="0"/>
        <w:rPr>
          <w:b/>
          <w:bCs/>
          <w:sz w:val="32"/>
          <w:szCs w:val="28"/>
        </w:rPr>
      </w:pPr>
    </w:p>
    <w:p w14:paraId="39443E6A" w14:textId="2665CD3F" w:rsidR="00AB324F" w:rsidRPr="00504038" w:rsidRDefault="00AD7111" w:rsidP="00AB324F">
      <w:pPr>
        <w:pStyle w:val="ListParagraph"/>
        <w:spacing w:after="0"/>
        <w:rPr>
          <w:b/>
          <w:bCs/>
          <w:sz w:val="32"/>
          <w:szCs w:val="28"/>
        </w:rPr>
      </w:pPr>
      <w:r w:rsidRPr="00AD7111">
        <w:rPr>
          <w:b/>
          <w:bCs/>
          <w:noProof/>
          <w:sz w:val="32"/>
          <w:szCs w:val="28"/>
          <w:lang w:val="en-IN" w:eastAsia="en-IN"/>
        </w:rPr>
        <w:drawing>
          <wp:inline distT="0" distB="0" distL="0" distR="0" wp14:anchorId="0B8F3078" wp14:editId="54265D70">
            <wp:extent cx="5914318" cy="7152786"/>
            <wp:effectExtent l="0" t="0" r="0" b="0"/>
            <wp:docPr id="54" name="Picture 54" descr="C:\Users\Hemi\Downloads\usecas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mi\Downloads\usecase_adm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345" cy="7173378"/>
                    </a:xfrm>
                    <a:prstGeom prst="rect">
                      <a:avLst/>
                    </a:prstGeom>
                    <a:noFill/>
                    <a:ln>
                      <a:noFill/>
                    </a:ln>
                  </pic:spPr>
                </pic:pic>
              </a:graphicData>
            </a:graphic>
          </wp:inline>
        </w:drawing>
      </w:r>
    </w:p>
    <w:tbl>
      <w:tblPr>
        <w:tblW w:w="4865" w:type="pct"/>
        <w:tblInd w:w="284" w:type="dxa"/>
        <w:tblLayout w:type="fixed"/>
        <w:tblCellMar>
          <w:left w:w="115" w:type="dxa"/>
          <w:right w:w="115" w:type="dxa"/>
        </w:tblCellMar>
        <w:tblLook w:val="0600" w:firstRow="0" w:lastRow="0" w:firstColumn="0" w:lastColumn="0" w:noHBand="1" w:noVBand="1"/>
      </w:tblPr>
      <w:tblGrid>
        <w:gridCol w:w="2056"/>
        <w:gridCol w:w="2789"/>
        <w:gridCol w:w="279"/>
        <w:gridCol w:w="5129"/>
      </w:tblGrid>
      <w:tr w:rsidR="00E837D7" w14:paraId="345E5CE2" w14:textId="77777777" w:rsidTr="00CC1D1B">
        <w:trPr>
          <w:trHeight w:val="652"/>
        </w:trPr>
        <w:tc>
          <w:tcPr>
            <w:tcW w:w="5000" w:type="pct"/>
            <w:gridSpan w:val="4"/>
          </w:tcPr>
          <w:p w14:paraId="271BD72A" w14:textId="765059B0" w:rsidR="006E28DF" w:rsidRDefault="006E28DF" w:rsidP="006E28DF">
            <w:pPr>
              <w:pStyle w:val="ListParagraph"/>
              <w:numPr>
                <w:ilvl w:val="0"/>
                <w:numId w:val="22"/>
              </w:numPr>
              <w:spacing w:after="0"/>
              <w:rPr>
                <w:b/>
                <w:sz w:val="32"/>
              </w:rPr>
            </w:pPr>
            <w:r w:rsidRPr="006E28DF">
              <w:rPr>
                <w:b/>
                <w:sz w:val="32"/>
              </w:rPr>
              <w:lastRenderedPageBreak/>
              <w:t>Activity Diagram</w:t>
            </w:r>
          </w:p>
          <w:p w14:paraId="038DB1D9" w14:textId="2D2DF5F7" w:rsidR="00881F2A" w:rsidRPr="00881F2A" w:rsidRDefault="00414560" w:rsidP="00881F2A">
            <w:pPr>
              <w:spacing w:after="0"/>
              <w:rPr>
                <w:b/>
                <w:sz w:val="32"/>
              </w:rPr>
            </w:pPr>
            <w:r w:rsidRPr="00414560">
              <w:rPr>
                <w:b/>
                <w:noProof/>
                <w:sz w:val="32"/>
                <w:lang w:val="en-IN" w:eastAsia="en-IN"/>
              </w:rPr>
              <w:drawing>
                <wp:inline distT="0" distB="0" distL="0" distR="0" wp14:anchorId="73E7BAF3" wp14:editId="196BA374">
                  <wp:extent cx="6227085" cy="7810500"/>
                  <wp:effectExtent l="0" t="0" r="2540" b="0"/>
                  <wp:docPr id="55" name="Picture 55" descr="C:\Users\Hemi\Downloads\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mi\Downloads\activity_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9198" cy="7825692"/>
                          </a:xfrm>
                          <a:prstGeom prst="rect">
                            <a:avLst/>
                          </a:prstGeom>
                          <a:noFill/>
                          <a:ln>
                            <a:noFill/>
                          </a:ln>
                        </pic:spPr>
                      </pic:pic>
                    </a:graphicData>
                  </a:graphic>
                </wp:inline>
              </w:drawing>
            </w:r>
          </w:p>
          <w:p w14:paraId="236B544F" w14:textId="77965605" w:rsidR="00994444" w:rsidRDefault="00994444" w:rsidP="00E31E1D">
            <w:pPr>
              <w:pStyle w:val="Heading1"/>
              <w:ind w:left="0" w:firstLine="0"/>
            </w:pPr>
          </w:p>
          <w:p w14:paraId="5212CB61" w14:textId="6DD56725" w:rsidR="00994444" w:rsidRDefault="00994444" w:rsidP="00FC1EBC">
            <w:pPr>
              <w:pStyle w:val="Heading1"/>
              <w:jc w:val="center"/>
              <w:rPr>
                <w:sz w:val="52"/>
              </w:rPr>
            </w:pPr>
            <w:r w:rsidRPr="00FC1EBC">
              <w:rPr>
                <w:sz w:val="52"/>
              </w:rPr>
              <w:t>Data Dictionary</w:t>
            </w:r>
          </w:p>
          <w:p w14:paraId="2EE2F658" w14:textId="77777777" w:rsidR="0073178F" w:rsidRPr="0073178F" w:rsidRDefault="0073178F" w:rsidP="0073178F"/>
          <w:p w14:paraId="0C7D2080" w14:textId="24035C4C" w:rsidR="00687334" w:rsidRPr="00E8457D" w:rsidRDefault="002E5143" w:rsidP="00E8457D">
            <w:pPr>
              <w:jc w:val="center"/>
              <w:rPr>
                <w:b/>
                <w:sz w:val="32"/>
              </w:rPr>
            </w:pPr>
            <w:r>
              <w:rPr>
                <w:b/>
                <w:sz w:val="32"/>
              </w:rPr>
              <w:t>“</w:t>
            </w:r>
            <w:r w:rsidR="004B0CF3">
              <w:rPr>
                <w:b/>
                <w:sz w:val="32"/>
              </w:rPr>
              <w:t xml:space="preserve">Admin </w:t>
            </w:r>
            <w:r w:rsidR="00464C0F">
              <w:rPr>
                <w:b/>
                <w:sz w:val="32"/>
              </w:rPr>
              <w:t>Table “</w:t>
            </w:r>
            <w:bookmarkStart w:id="1" w:name="_GoBack"/>
            <w:bookmarkEnd w:id="1"/>
          </w:p>
          <w:p w14:paraId="08137732" w14:textId="202EAA5D" w:rsidR="00687334" w:rsidRDefault="00687334" w:rsidP="00687334">
            <w:r w:rsidRPr="00687334">
              <w:rPr>
                <w:noProof/>
                <w:lang w:val="en-IN" w:eastAsia="en-IN"/>
              </w:rPr>
              <w:drawing>
                <wp:inline distT="0" distB="0" distL="0" distR="0" wp14:anchorId="51F959F7" wp14:editId="65FD3CD5">
                  <wp:extent cx="6545580" cy="2821940"/>
                  <wp:effectExtent l="0" t="0" r="762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6545580" cy="2821940"/>
                          </a:xfrm>
                          <a:prstGeom prst="rect">
                            <a:avLst/>
                          </a:prstGeom>
                        </pic:spPr>
                      </pic:pic>
                    </a:graphicData>
                  </a:graphic>
                </wp:inline>
              </w:drawing>
            </w:r>
          </w:p>
          <w:p w14:paraId="394A6A5B" w14:textId="28B435EA" w:rsidR="002E5143" w:rsidRPr="002E5143" w:rsidRDefault="00DC6457" w:rsidP="002E5143">
            <w:pPr>
              <w:jc w:val="center"/>
              <w:rPr>
                <w:b/>
                <w:sz w:val="32"/>
              </w:rPr>
            </w:pPr>
            <w:r>
              <w:rPr>
                <w:b/>
                <w:sz w:val="32"/>
              </w:rPr>
              <w:t>“Product</w:t>
            </w:r>
            <w:r w:rsidR="004B0CF3">
              <w:rPr>
                <w:b/>
                <w:sz w:val="32"/>
              </w:rPr>
              <w:t xml:space="preserve"> </w:t>
            </w:r>
            <w:r w:rsidR="00464C0F">
              <w:rPr>
                <w:b/>
                <w:sz w:val="32"/>
              </w:rPr>
              <w:t>Table “</w:t>
            </w:r>
          </w:p>
          <w:p w14:paraId="7858D961" w14:textId="2459E543" w:rsidR="00687334" w:rsidRDefault="00687334" w:rsidP="00687334">
            <w:r w:rsidRPr="00687334">
              <w:rPr>
                <w:noProof/>
                <w:lang w:val="en-IN" w:eastAsia="en-IN"/>
              </w:rPr>
              <w:drawing>
                <wp:inline distT="0" distB="0" distL="0" distR="0" wp14:anchorId="5CE57D58" wp14:editId="6B067A99">
                  <wp:extent cx="6545580" cy="2384425"/>
                  <wp:effectExtent l="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6545580" cy="2384425"/>
                          </a:xfrm>
                          <a:prstGeom prst="rect">
                            <a:avLst/>
                          </a:prstGeom>
                        </pic:spPr>
                      </pic:pic>
                    </a:graphicData>
                  </a:graphic>
                </wp:inline>
              </w:drawing>
            </w:r>
          </w:p>
          <w:p w14:paraId="27BCFFAD" w14:textId="18A95C81" w:rsidR="00E61CEE" w:rsidRDefault="00E61CEE" w:rsidP="00687334"/>
          <w:p w14:paraId="344E6D5F" w14:textId="3FC6AB4E" w:rsidR="00E61CEE" w:rsidRDefault="00E61CEE" w:rsidP="00687334"/>
          <w:p w14:paraId="74F31D09" w14:textId="77777777" w:rsidR="00BF0D0A" w:rsidRDefault="00BF0D0A" w:rsidP="00E61CEE">
            <w:pPr>
              <w:jc w:val="center"/>
              <w:rPr>
                <w:b/>
                <w:sz w:val="32"/>
              </w:rPr>
            </w:pPr>
          </w:p>
          <w:p w14:paraId="0F1EEE10" w14:textId="58A6815B" w:rsidR="00BF0D0A" w:rsidRDefault="00BF0D0A" w:rsidP="00BF0D0A">
            <w:pPr>
              <w:rPr>
                <w:b/>
                <w:sz w:val="32"/>
              </w:rPr>
            </w:pPr>
          </w:p>
          <w:p w14:paraId="43A6A85A" w14:textId="5D6F3A5D" w:rsidR="00E61CEE" w:rsidRPr="00E61CEE" w:rsidRDefault="00E61CEE" w:rsidP="00E61CEE">
            <w:pPr>
              <w:jc w:val="center"/>
              <w:rPr>
                <w:b/>
                <w:sz w:val="32"/>
              </w:rPr>
            </w:pPr>
            <w:r w:rsidRPr="00E61CEE">
              <w:rPr>
                <w:b/>
                <w:sz w:val="32"/>
              </w:rPr>
              <w:t>“Users Table “</w:t>
            </w:r>
          </w:p>
          <w:p w14:paraId="6003438C" w14:textId="363A2543" w:rsidR="00687334" w:rsidRDefault="00687334" w:rsidP="00E837D7">
            <w:pPr>
              <w:pStyle w:val="Heading1"/>
            </w:pPr>
            <w:r w:rsidRPr="00687334">
              <w:rPr>
                <w:noProof/>
                <w:lang w:val="en-IN" w:eastAsia="en-IN"/>
              </w:rPr>
              <w:drawing>
                <wp:inline distT="0" distB="0" distL="0" distR="0" wp14:anchorId="11E9C901" wp14:editId="50D0F5D7">
                  <wp:extent cx="6545580" cy="2786380"/>
                  <wp:effectExtent l="0" t="0" r="762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6545580" cy="2786380"/>
                          </a:xfrm>
                          <a:prstGeom prst="rect">
                            <a:avLst/>
                          </a:prstGeom>
                        </pic:spPr>
                      </pic:pic>
                    </a:graphicData>
                  </a:graphic>
                </wp:inline>
              </w:drawing>
            </w:r>
          </w:p>
          <w:p w14:paraId="6FB44597" w14:textId="61E45882" w:rsidR="00E61CEE" w:rsidRDefault="00E61CEE" w:rsidP="00E61CEE"/>
          <w:p w14:paraId="1024523D" w14:textId="5C73ADEC" w:rsidR="00BF0D0A" w:rsidRDefault="00BF0D0A" w:rsidP="00E61CEE"/>
          <w:p w14:paraId="5CE426AD" w14:textId="77777777" w:rsidR="00BF0D0A" w:rsidRPr="00E61CEE" w:rsidRDefault="00BF0D0A" w:rsidP="00E61CEE"/>
          <w:p w14:paraId="1F9BC7AD" w14:textId="2DC9FA09" w:rsidR="00E61CEE" w:rsidRPr="00E61CEE" w:rsidRDefault="00E61CEE" w:rsidP="00E61CEE">
            <w:pPr>
              <w:jc w:val="center"/>
              <w:rPr>
                <w:b/>
                <w:sz w:val="32"/>
              </w:rPr>
            </w:pPr>
            <w:r w:rsidRPr="00E61CEE">
              <w:rPr>
                <w:b/>
                <w:sz w:val="32"/>
              </w:rPr>
              <w:t>“</w:t>
            </w:r>
            <w:r w:rsidR="000275F2">
              <w:rPr>
                <w:b/>
                <w:sz w:val="32"/>
              </w:rPr>
              <w:t>Wish list</w:t>
            </w:r>
            <w:r w:rsidRPr="00E61CEE">
              <w:rPr>
                <w:b/>
                <w:sz w:val="32"/>
              </w:rPr>
              <w:t xml:space="preserve"> Table “</w:t>
            </w:r>
          </w:p>
          <w:p w14:paraId="78DCEAA8" w14:textId="71DEB248" w:rsidR="00687334" w:rsidRDefault="00687334" w:rsidP="00E837D7">
            <w:pPr>
              <w:pStyle w:val="Heading1"/>
            </w:pPr>
            <w:r w:rsidRPr="00687334">
              <w:rPr>
                <w:noProof/>
                <w:lang w:val="en-IN" w:eastAsia="en-IN"/>
              </w:rPr>
              <w:drawing>
                <wp:inline distT="0" distB="0" distL="0" distR="0" wp14:anchorId="743C3B02" wp14:editId="45B09F3B">
                  <wp:extent cx="6545580" cy="1356995"/>
                  <wp:effectExtent l="0" t="0" r="762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6545580" cy="1356995"/>
                          </a:xfrm>
                          <a:prstGeom prst="rect">
                            <a:avLst/>
                          </a:prstGeom>
                        </pic:spPr>
                      </pic:pic>
                    </a:graphicData>
                  </a:graphic>
                </wp:inline>
              </w:drawing>
            </w:r>
          </w:p>
          <w:p w14:paraId="076A5AE3" w14:textId="162D6B24" w:rsidR="00E61CEE" w:rsidRDefault="00E61CEE" w:rsidP="00E61CEE"/>
          <w:p w14:paraId="55E8A3E4" w14:textId="77777777" w:rsidR="00231B01" w:rsidRDefault="00231B01" w:rsidP="00E61CEE">
            <w:pPr>
              <w:jc w:val="center"/>
              <w:rPr>
                <w:b/>
                <w:sz w:val="32"/>
              </w:rPr>
            </w:pPr>
          </w:p>
          <w:p w14:paraId="63A2F3CF" w14:textId="48E4BF61" w:rsidR="00231B01" w:rsidRDefault="00231B01" w:rsidP="007D5684">
            <w:pPr>
              <w:rPr>
                <w:b/>
                <w:sz w:val="32"/>
              </w:rPr>
            </w:pPr>
          </w:p>
          <w:p w14:paraId="0A8EBA9E" w14:textId="65932021" w:rsidR="001731DB" w:rsidRDefault="001731DB" w:rsidP="007D5684">
            <w:pPr>
              <w:rPr>
                <w:b/>
                <w:sz w:val="32"/>
              </w:rPr>
            </w:pPr>
          </w:p>
          <w:p w14:paraId="58449184" w14:textId="77777777" w:rsidR="004E127C" w:rsidRDefault="004E127C" w:rsidP="007D5684">
            <w:pPr>
              <w:rPr>
                <w:b/>
                <w:sz w:val="32"/>
              </w:rPr>
            </w:pPr>
          </w:p>
          <w:p w14:paraId="67741227" w14:textId="3012FDE4" w:rsidR="00E61CEE" w:rsidRPr="00E61CEE" w:rsidRDefault="00E61CEE" w:rsidP="00E61CEE">
            <w:pPr>
              <w:jc w:val="center"/>
              <w:rPr>
                <w:b/>
                <w:sz w:val="32"/>
              </w:rPr>
            </w:pPr>
            <w:r w:rsidRPr="00E61CEE">
              <w:rPr>
                <w:b/>
                <w:sz w:val="32"/>
              </w:rPr>
              <w:t>“</w:t>
            </w:r>
            <w:r>
              <w:rPr>
                <w:b/>
                <w:sz w:val="32"/>
              </w:rPr>
              <w:t>Price Sync</w:t>
            </w:r>
            <w:r w:rsidRPr="00E61CEE">
              <w:rPr>
                <w:b/>
                <w:sz w:val="32"/>
              </w:rPr>
              <w:t xml:space="preserve"> Table “</w:t>
            </w:r>
          </w:p>
          <w:p w14:paraId="39614768" w14:textId="39C94BC4" w:rsidR="00687334" w:rsidRDefault="00687334" w:rsidP="00E837D7">
            <w:pPr>
              <w:pStyle w:val="Heading1"/>
            </w:pPr>
            <w:r w:rsidRPr="00687334">
              <w:rPr>
                <w:noProof/>
                <w:lang w:val="en-IN" w:eastAsia="en-IN"/>
              </w:rPr>
              <w:drawing>
                <wp:inline distT="0" distB="0" distL="0" distR="0" wp14:anchorId="7377E77E" wp14:editId="59F8C81B">
                  <wp:extent cx="6545580" cy="1361440"/>
                  <wp:effectExtent l="0" t="0" r="762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6545580" cy="1361440"/>
                          </a:xfrm>
                          <a:prstGeom prst="rect">
                            <a:avLst/>
                          </a:prstGeom>
                        </pic:spPr>
                      </pic:pic>
                    </a:graphicData>
                  </a:graphic>
                </wp:inline>
              </w:drawing>
            </w:r>
          </w:p>
          <w:p w14:paraId="7A6C7CC2" w14:textId="03EFDFE1" w:rsidR="0042312D" w:rsidRDefault="0042312D" w:rsidP="0042312D"/>
          <w:p w14:paraId="246C7A48" w14:textId="709BD0D4" w:rsidR="007D5684" w:rsidRDefault="007D5684" w:rsidP="0042312D"/>
          <w:p w14:paraId="24A74975" w14:textId="77777777" w:rsidR="007D5684" w:rsidRDefault="007D5684" w:rsidP="0042312D"/>
          <w:p w14:paraId="7427FBB2" w14:textId="534D9472" w:rsidR="0042312D" w:rsidRPr="0042312D" w:rsidRDefault="0042312D" w:rsidP="0042312D">
            <w:pPr>
              <w:jc w:val="center"/>
              <w:rPr>
                <w:b/>
                <w:sz w:val="32"/>
              </w:rPr>
            </w:pPr>
            <w:r w:rsidRPr="00E61CEE">
              <w:rPr>
                <w:b/>
                <w:sz w:val="32"/>
              </w:rPr>
              <w:t>“</w:t>
            </w:r>
            <w:r>
              <w:rPr>
                <w:b/>
                <w:sz w:val="32"/>
              </w:rPr>
              <w:t>Price Sync Master</w:t>
            </w:r>
            <w:r w:rsidRPr="00E61CEE">
              <w:rPr>
                <w:b/>
                <w:sz w:val="32"/>
              </w:rPr>
              <w:t xml:space="preserve"> Table “</w:t>
            </w:r>
          </w:p>
          <w:p w14:paraId="00ED8D9C" w14:textId="17DF0D4E" w:rsidR="00E837D7" w:rsidRDefault="00687334" w:rsidP="0009506C">
            <w:pPr>
              <w:pStyle w:val="Heading1"/>
            </w:pPr>
            <w:r w:rsidRPr="00687334">
              <w:rPr>
                <w:noProof/>
                <w:lang w:val="en-IN" w:eastAsia="en-IN"/>
              </w:rPr>
              <w:drawing>
                <wp:inline distT="0" distB="0" distL="0" distR="0" wp14:anchorId="03909F56" wp14:editId="5E3D616F">
                  <wp:extent cx="6545580" cy="1144905"/>
                  <wp:effectExtent l="0" t="0" r="762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6545580" cy="1144905"/>
                          </a:xfrm>
                          <a:prstGeom prst="rect">
                            <a:avLst/>
                          </a:prstGeom>
                        </pic:spPr>
                      </pic:pic>
                    </a:graphicData>
                  </a:graphic>
                </wp:inline>
              </w:drawing>
            </w:r>
          </w:p>
        </w:tc>
      </w:tr>
      <w:tr w:rsidR="00E61CEE" w14:paraId="2641ED2B" w14:textId="77777777" w:rsidTr="00CC1D1B">
        <w:trPr>
          <w:trHeight w:val="652"/>
        </w:trPr>
        <w:tc>
          <w:tcPr>
            <w:tcW w:w="5000" w:type="pct"/>
            <w:gridSpan w:val="4"/>
          </w:tcPr>
          <w:p w14:paraId="49D25CE1" w14:textId="77777777" w:rsidR="00E61CEE" w:rsidRPr="00E61CEE" w:rsidRDefault="00E61CEE" w:rsidP="00E61CEE">
            <w:pPr>
              <w:spacing w:after="0"/>
              <w:rPr>
                <w:b/>
                <w:sz w:val="32"/>
              </w:rPr>
            </w:pPr>
          </w:p>
        </w:tc>
      </w:tr>
      <w:tr w:rsidR="00E837D7" w14:paraId="55F11640" w14:textId="77777777" w:rsidTr="00CC1D1B">
        <w:trPr>
          <w:trHeight w:val="112"/>
        </w:trPr>
        <w:tc>
          <w:tcPr>
            <w:tcW w:w="5000" w:type="pct"/>
            <w:gridSpan w:val="4"/>
          </w:tcPr>
          <w:p w14:paraId="231E2152" w14:textId="2B9C2505" w:rsidR="00E837D7" w:rsidRDefault="00E837D7" w:rsidP="00AA1095">
            <w:pPr>
              <w:pStyle w:val="Heading2"/>
            </w:pPr>
          </w:p>
        </w:tc>
      </w:tr>
      <w:tr w:rsidR="00E837D7" w14:paraId="2944BE64" w14:textId="77777777" w:rsidTr="00CC1D1B">
        <w:trPr>
          <w:trHeight w:val="1327"/>
        </w:trPr>
        <w:tc>
          <w:tcPr>
            <w:tcW w:w="5000" w:type="pct"/>
            <w:gridSpan w:val="4"/>
          </w:tcPr>
          <w:p w14:paraId="66939BA5" w14:textId="77777777" w:rsidR="005C17F8" w:rsidRDefault="005C17F8" w:rsidP="005C17F8">
            <w:pPr>
              <w:pStyle w:val="Heading1"/>
              <w:jc w:val="center"/>
            </w:pPr>
          </w:p>
          <w:p w14:paraId="39A842C3" w14:textId="77777777" w:rsidR="005C17F8" w:rsidRDefault="005C17F8" w:rsidP="005C17F8">
            <w:pPr>
              <w:pStyle w:val="Heading1"/>
              <w:jc w:val="center"/>
            </w:pPr>
          </w:p>
          <w:p w14:paraId="36EB17BB" w14:textId="77777777" w:rsidR="00841D74" w:rsidRDefault="005C17F8" w:rsidP="005C17F8">
            <w:pPr>
              <w:pStyle w:val="Heading1"/>
              <w:jc w:val="center"/>
            </w:pPr>
            <w:r>
              <w:t>Admin side Screenshots</w:t>
            </w:r>
          </w:p>
          <w:p w14:paraId="405D66DD" w14:textId="29DDA40C" w:rsidR="005C17F8" w:rsidRDefault="00CC1D1B" w:rsidP="005C17F8">
            <w:pPr>
              <w:pStyle w:val="Heading1"/>
              <w:jc w:val="center"/>
            </w:pPr>
            <w:r w:rsidRPr="00CC1D1B">
              <w:rPr>
                <w:noProof/>
                <w:lang w:val="en-IN" w:eastAsia="en-IN"/>
              </w:rPr>
              <w:drawing>
                <wp:inline distT="0" distB="0" distL="0" distR="0" wp14:anchorId="0A5F7AF2" wp14:editId="7CE075D9">
                  <wp:extent cx="6548062" cy="3338830"/>
                  <wp:effectExtent l="0" t="0" r="5715" b="0"/>
                  <wp:docPr id="40" name="Picture 40" descr="C:\Users\Hemi\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mi\Desktop\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9428" cy="3344625"/>
                          </a:xfrm>
                          <a:prstGeom prst="rect">
                            <a:avLst/>
                          </a:prstGeom>
                          <a:noFill/>
                          <a:ln>
                            <a:noFill/>
                          </a:ln>
                        </pic:spPr>
                      </pic:pic>
                    </a:graphicData>
                  </a:graphic>
                </wp:inline>
              </w:drawing>
            </w:r>
          </w:p>
          <w:p w14:paraId="1CEF7413" w14:textId="71B79119" w:rsidR="00E837D7" w:rsidRDefault="00E837D7" w:rsidP="00AA1095">
            <w:pPr>
              <w:pStyle w:val="Quote"/>
            </w:pPr>
          </w:p>
        </w:tc>
      </w:tr>
      <w:tr w:rsidR="00CC1D1B" w14:paraId="0CA8F65A" w14:textId="77777777" w:rsidTr="00CC1D1B">
        <w:trPr>
          <w:trHeight w:val="1327"/>
        </w:trPr>
        <w:tc>
          <w:tcPr>
            <w:tcW w:w="5000" w:type="pct"/>
            <w:gridSpan w:val="4"/>
          </w:tcPr>
          <w:p w14:paraId="4B3A0A46" w14:textId="3BF9E1CA" w:rsidR="00CC1D1B" w:rsidRDefault="00CC1D1B" w:rsidP="005C17F8">
            <w:pPr>
              <w:pStyle w:val="Heading1"/>
              <w:jc w:val="center"/>
            </w:pPr>
            <w:r w:rsidRPr="00CC1D1B">
              <w:rPr>
                <w:noProof/>
                <w:lang w:val="en-IN" w:eastAsia="en-IN"/>
              </w:rPr>
              <w:lastRenderedPageBreak/>
              <w:drawing>
                <wp:inline distT="0" distB="0" distL="0" distR="0" wp14:anchorId="3331C3A4" wp14:editId="2661EE10">
                  <wp:extent cx="6427207" cy="3086398"/>
                  <wp:effectExtent l="0" t="0" r="0" b="0"/>
                  <wp:docPr id="41" name="Picture 41" descr="C:\Users\Hemi\Desktop\login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i\Desktop\login_valid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6422" cy="3100427"/>
                          </a:xfrm>
                          <a:prstGeom prst="rect">
                            <a:avLst/>
                          </a:prstGeom>
                          <a:noFill/>
                          <a:ln>
                            <a:noFill/>
                          </a:ln>
                        </pic:spPr>
                      </pic:pic>
                    </a:graphicData>
                  </a:graphic>
                </wp:inline>
              </w:drawing>
            </w:r>
          </w:p>
        </w:tc>
      </w:tr>
      <w:tr w:rsidR="0036477E" w14:paraId="4A8747D7" w14:textId="77777777" w:rsidTr="00CC1D1B">
        <w:trPr>
          <w:trHeight w:val="1327"/>
        </w:trPr>
        <w:tc>
          <w:tcPr>
            <w:tcW w:w="5000" w:type="pct"/>
            <w:gridSpan w:val="4"/>
          </w:tcPr>
          <w:p w14:paraId="6F87A9A1" w14:textId="0F105E31" w:rsidR="0036477E" w:rsidRPr="00A25D4B" w:rsidRDefault="0036477E" w:rsidP="00A25D4B">
            <w:pPr>
              <w:tabs>
                <w:tab w:val="left" w:pos="1305"/>
              </w:tabs>
              <w:rPr>
                <w:lang w:val="en-IN" w:eastAsia="en-IN"/>
              </w:rPr>
            </w:pPr>
          </w:p>
        </w:tc>
      </w:tr>
      <w:tr w:rsidR="003E3619" w14:paraId="5EFBD626" w14:textId="77777777" w:rsidTr="00CC1D1B">
        <w:trPr>
          <w:trHeight w:val="1327"/>
        </w:trPr>
        <w:tc>
          <w:tcPr>
            <w:tcW w:w="5000" w:type="pct"/>
            <w:gridSpan w:val="4"/>
          </w:tcPr>
          <w:p w14:paraId="5396E5D4" w14:textId="3375419F" w:rsidR="003E3619" w:rsidRDefault="0036477E" w:rsidP="00A25D4B">
            <w:pPr>
              <w:pStyle w:val="Heading1"/>
            </w:pPr>
            <w:r w:rsidRPr="0036477E">
              <w:rPr>
                <w:noProof/>
                <w:lang w:val="en-IN" w:eastAsia="en-IN"/>
              </w:rPr>
              <w:drawing>
                <wp:inline distT="0" distB="0" distL="0" distR="0" wp14:anchorId="657A32FE" wp14:editId="0E4E45B1">
                  <wp:extent cx="6438735" cy="3091934"/>
                  <wp:effectExtent l="0" t="0" r="635" b="0"/>
                  <wp:docPr id="42" name="Picture 42" descr="C:\Users\Hemi\Desktop\all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i\Desktop\all_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5949" cy="3105002"/>
                          </a:xfrm>
                          <a:prstGeom prst="rect">
                            <a:avLst/>
                          </a:prstGeom>
                          <a:noFill/>
                          <a:ln>
                            <a:noFill/>
                          </a:ln>
                        </pic:spPr>
                      </pic:pic>
                    </a:graphicData>
                  </a:graphic>
                </wp:inline>
              </w:drawing>
            </w:r>
          </w:p>
        </w:tc>
      </w:tr>
      <w:tr w:rsidR="0036477E" w14:paraId="6FEBDB8E" w14:textId="77777777" w:rsidTr="00CC1D1B">
        <w:trPr>
          <w:trHeight w:val="1327"/>
        </w:trPr>
        <w:tc>
          <w:tcPr>
            <w:tcW w:w="5000" w:type="pct"/>
            <w:gridSpan w:val="4"/>
          </w:tcPr>
          <w:p w14:paraId="4B289BBF" w14:textId="63C0ACAB" w:rsidR="0036477E" w:rsidRPr="0036477E" w:rsidRDefault="0036477E" w:rsidP="005C17F8">
            <w:pPr>
              <w:pStyle w:val="Heading1"/>
              <w:jc w:val="center"/>
              <w:rPr>
                <w:noProof/>
                <w:lang w:val="en-IN" w:eastAsia="en-IN"/>
              </w:rPr>
            </w:pPr>
            <w:r w:rsidRPr="0036477E">
              <w:rPr>
                <w:noProof/>
                <w:lang w:val="en-IN" w:eastAsia="en-IN"/>
              </w:rPr>
              <w:lastRenderedPageBreak/>
              <w:drawing>
                <wp:inline distT="0" distB="0" distL="0" distR="0" wp14:anchorId="1FBB2967" wp14:editId="00424B6A">
                  <wp:extent cx="6389270" cy="3068181"/>
                  <wp:effectExtent l="0" t="0" r="0" b="0"/>
                  <wp:docPr id="43" name="Picture 43" descr="C:\Users\Hemi\Desktop\all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mi\Desktop\all_us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6204" cy="3085917"/>
                          </a:xfrm>
                          <a:prstGeom prst="rect">
                            <a:avLst/>
                          </a:prstGeom>
                          <a:noFill/>
                          <a:ln>
                            <a:noFill/>
                          </a:ln>
                        </pic:spPr>
                      </pic:pic>
                    </a:graphicData>
                  </a:graphic>
                </wp:inline>
              </w:drawing>
            </w:r>
          </w:p>
        </w:tc>
      </w:tr>
      <w:tr w:rsidR="00A25D4B" w14:paraId="6DF2A07B" w14:textId="77777777" w:rsidTr="00CC1D1B">
        <w:trPr>
          <w:trHeight w:val="1327"/>
        </w:trPr>
        <w:tc>
          <w:tcPr>
            <w:tcW w:w="5000" w:type="pct"/>
            <w:gridSpan w:val="4"/>
          </w:tcPr>
          <w:p w14:paraId="761064A9" w14:textId="77777777" w:rsidR="00A25D4B" w:rsidRPr="0036477E" w:rsidRDefault="00A25D4B" w:rsidP="005C17F8">
            <w:pPr>
              <w:pStyle w:val="Heading1"/>
              <w:jc w:val="center"/>
              <w:rPr>
                <w:noProof/>
                <w:lang w:val="en-IN" w:eastAsia="en-IN"/>
              </w:rPr>
            </w:pPr>
          </w:p>
        </w:tc>
      </w:tr>
      <w:tr w:rsidR="0036477E" w14:paraId="0E4F7F5D" w14:textId="77777777" w:rsidTr="00CC1D1B">
        <w:trPr>
          <w:trHeight w:val="1327"/>
        </w:trPr>
        <w:tc>
          <w:tcPr>
            <w:tcW w:w="5000" w:type="pct"/>
            <w:gridSpan w:val="4"/>
          </w:tcPr>
          <w:p w14:paraId="4D4C9727" w14:textId="0472E7BD" w:rsidR="0036477E" w:rsidRPr="0036477E" w:rsidRDefault="0036477E" w:rsidP="005C17F8">
            <w:pPr>
              <w:pStyle w:val="Heading1"/>
              <w:jc w:val="center"/>
              <w:rPr>
                <w:noProof/>
                <w:lang w:val="en-IN" w:eastAsia="en-IN"/>
              </w:rPr>
            </w:pPr>
            <w:r w:rsidRPr="0036477E">
              <w:rPr>
                <w:noProof/>
                <w:lang w:val="en-IN" w:eastAsia="en-IN"/>
              </w:rPr>
              <w:drawing>
                <wp:inline distT="0" distB="0" distL="0" distR="0" wp14:anchorId="19D8652E" wp14:editId="3B71923F">
                  <wp:extent cx="6437346" cy="3654534"/>
                  <wp:effectExtent l="0" t="0" r="1905" b="3175"/>
                  <wp:docPr id="44" name="Picture 44" descr="C:\Users\Hemi\Desktop\all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mi\Desktop\all_produ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5562" cy="3664875"/>
                          </a:xfrm>
                          <a:prstGeom prst="rect">
                            <a:avLst/>
                          </a:prstGeom>
                          <a:noFill/>
                          <a:ln>
                            <a:noFill/>
                          </a:ln>
                        </pic:spPr>
                      </pic:pic>
                    </a:graphicData>
                  </a:graphic>
                </wp:inline>
              </w:drawing>
            </w:r>
          </w:p>
        </w:tc>
      </w:tr>
      <w:tr w:rsidR="00A25D4B" w14:paraId="03CEF188" w14:textId="77777777" w:rsidTr="00CC1D1B">
        <w:trPr>
          <w:trHeight w:val="1327"/>
        </w:trPr>
        <w:tc>
          <w:tcPr>
            <w:tcW w:w="5000" w:type="pct"/>
            <w:gridSpan w:val="4"/>
          </w:tcPr>
          <w:p w14:paraId="484E6D96" w14:textId="187DCA0C" w:rsidR="00A25D4B" w:rsidRPr="0036477E" w:rsidRDefault="00A25D4B" w:rsidP="005C17F8">
            <w:pPr>
              <w:pStyle w:val="Heading1"/>
              <w:jc w:val="center"/>
              <w:rPr>
                <w:noProof/>
                <w:lang w:val="en-IN" w:eastAsia="en-IN"/>
              </w:rPr>
            </w:pPr>
            <w:r w:rsidRPr="00A25D4B">
              <w:rPr>
                <w:noProof/>
                <w:lang w:val="en-IN" w:eastAsia="en-IN"/>
              </w:rPr>
              <w:lastRenderedPageBreak/>
              <w:drawing>
                <wp:inline distT="0" distB="0" distL="0" distR="0" wp14:anchorId="3E1060C2" wp14:editId="4C9CEF60">
                  <wp:extent cx="6361645" cy="3054915"/>
                  <wp:effectExtent l="0" t="0" r="1270" b="0"/>
                  <wp:docPr id="45" name="Picture 45" descr="C:\Users\Hemi\Desktop\add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mi\Desktop\add_product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1238" cy="3064324"/>
                          </a:xfrm>
                          <a:prstGeom prst="rect">
                            <a:avLst/>
                          </a:prstGeom>
                          <a:noFill/>
                          <a:ln>
                            <a:noFill/>
                          </a:ln>
                        </pic:spPr>
                      </pic:pic>
                    </a:graphicData>
                  </a:graphic>
                </wp:inline>
              </w:drawing>
            </w:r>
          </w:p>
        </w:tc>
      </w:tr>
      <w:tr w:rsidR="00A25D4B" w14:paraId="515D8C85" w14:textId="77777777" w:rsidTr="00CC1D1B">
        <w:trPr>
          <w:trHeight w:val="1327"/>
        </w:trPr>
        <w:tc>
          <w:tcPr>
            <w:tcW w:w="5000" w:type="pct"/>
            <w:gridSpan w:val="4"/>
          </w:tcPr>
          <w:p w14:paraId="6E9125A1" w14:textId="4C47AAF6" w:rsidR="00A25D4B" w:rsidRPr="00A25D4B" w:rsidRDefault="00A25D4B" w:rsidP="005C17F8">
            <w:pPr>
              <w:pStyle w:val="Heading1"/>
              <w:jc w:val="center"/>
              <w:rPr>
                <w:noProof/>
                <w:lang w:val="en-IN" w:eastAsia="en-IN"/>
              </w:rPr>
            </w:pPr>
            <w:r w:rsidRPr="00A25D4B">
              <w:rPr>
                <w:noProof/>
                <w:lang w:val="en-IN" w:eastAsia="en-IN"/>
              </w:rPr>
              <w:drawing>
                <wp:inline distT="0" distB="0" distL="0" distR="0" wp14:anchorId="17350B26" wp14:editId="030DB030">
                  <wp:extent cx="5715000" cy="3819525"/>
                  <wp:effectExtent l="0" t="0" r="0" b="9525"/>
                  <wp:docPr id="47" name="Picture 47" descr="C:\Users\Hemi\Desktop\add_produc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mi\Desktop\add_produc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20" cy="3845403"/>
                          </a:xfrm>
                          <a:prstGeom prst="rect">
                            <a:avLst/>
                          </a:prstGeom>
                          <a:noFill/>
                          <a:ln>
                            <a:noFill/>
                          </a:ln>
                        </pic:spPr>
                      </pic:pic>
                    </a:graphicData>
                  </a:graphic>
                </wp:inline>
              </w:drawing>
            </w:r>
          </w:p>
        </w:tc>
      </w:tr>
      <w:tr w:rsidR="00A25D4B" w14:paraId="5D124381" w14:textId="77777777" w:rsidTr="00CC1D1B">
        <w:trPr>
          <w:trHeight w:val="1327"/>
        </w:trPr>
        <w:tc>
          <w:tcPr>
            <w:tcW w:w="5000" w:type="pct"/>
            <w:gridSpan w:val="4"/>
          </w:tcPr>
          <w:p w14:paraId="0B9B3A25" w14:textId="1237277F" w:rsidR="00A25D4B" w:rsidRPr="00A25D4B" w:rsidRDefault="00A25D4B" w:rsidP="005C17F8">
            <w:pPr>
              <w:pStyle w:val="Heading1"/>
              <w:jc w:val="center"/>
              <w:rPr>
                <w:noProof/>
                <w:lang w:val="en-IN" w:eastAsia="en-IN"/>
              </w:rPr>
            </w:pPr>
            <w:r w:rsidRPr="00A25D4B">
              <w:rPr>
                <w:noProof/>
                <w:lang w:val="en-IN" w:eastAsia="en-IN"/>
              </w:rPr>
              <w:lastRenderedPageBreak/>
              <w:drawing>
                <wp:inline distT="0" distB="0" distL="0" distR="0" wp14:anchorId="73405480" wp14:editId="688058F4">
                  <wp:extent cx="5724525" cy="3523615"/>
                  <wp:effectExtent l="0" t="0" r="9525" b="635"/>
                  <wp:docPr id="48" name="Picture 48" descr="C:\Users\Hemi\Desktop\add_produ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mi\Desktop\add_product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262" cy="3540688"/>
                          </a:xfrm>
                          <a:prstGeom prst="rect">
                            <a:avLst/>
                          </a:prstGeom>
                          <a:noFill/>
                          <a:ln>
                            <a:noFill/>
                          </a:ln>
                        </pic:spPr>
                      </pic:pic>
                    </a:graphicData>
                  </a:graphic>
                </wp:inline>
              </w:drawing>
            </w:r>
          </w:p>
        </w:tc>
      </w:tr>
      <w:tr w:rsidR="00B7341D" w14:paraId="7D0244F7" w14:textId="77777777" w:rsidTr="00CC1D1B">
        <w:trPr>
          <w:trHeight w:val="1327"/>
        </w:trPr>
        <w:tc>
          <w:tcPr>
            <w:tcW w:w="5000" w:type="pct"/>
            <w:gridSpan w:val="4"/>
          </w:tcPr>
          <w:p w14:paraId="295A01C2" w14:textId="51CD75E2" w:rsidR="00B7341D" w:rsidRPr="00A25D4B" w:rsidRDefault="00B7341D" w:rsidP="005C17F8">
            <w:pPr>
              <w:pStyle w:val="Heading1"/>
              <w:jc w:val="center"/>
              <w:rPr>
                <w:noProof/>
                <w:lang w:val="en-IN" w:eastAsia="en-IN"/>
              </w:rPr>
            </w:pPr>
            <w:r w:rsidRPr="00B7341D">
              <w:rPr>
                <w:noProof/>
                <w:lang w:val="en-IN" w:eastAsia="en-IN"/>
              </w:rPr>
              <w:lastRenderedPageBreak/>
              <w:drawing>
                <wp:inline distT="0" distB="0" distL="0" distR="0" wp14:anchorId="04E0F594" wp14:editId="121A5A5E">
                  <wp:extent cx="6419118" cy="4704010"/>
                  <wp:effectExtent l="0" t="0" r="1270" b="1905"/>
                  <wp:docPr id="50" name="Picture 50" descr="C:\Users\Hemi\Desktop\add_produc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mi\Desktop\add_product_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9396" cy="4718870"/>
                          </a:xfrm>
                          <a:prstGeom prst="rect">
                            <a:avLst/>
                          </a:prstGeom>
                          <a:noFill/>
                          <a:ln>
                            <a:noFill/>
                          </a:ln>
                        </pic:spPr>
                      </pic:pic>
                    </a:graphicData>
                  </a:graphic>
                </wp:inline>
              </w:drawing>
            </w:r>
          </w:p>
        </w:tc>
      </w:tr>
      <w:tr w:rsidR="002C0657" w14:paraId="055C33B3" w14:textId="77777777" w:rsidTr="00CC1D1B">
        <w:trPr>
          <w:trHeight w:val="1327"/>
        </w:trPr>
        <w:tc>
          <w:tcPr>
            <w:tcW w:w="5000" w:type="pct"/>
            <w:gridSpan w:val="4"/>
          </w:tcPr>
          <w:p w14:paraId="2B7353A4" w14:textId="77777777" w:rsidR="002C0657" w:rsidRDefault="002C0657" w:rsidP="005C17F8">
            <w:pPr>
              <w:pStyle w:val="Heading1"/>
              <w:jc w:val="center"/>
              <w:rPr>
                <w:noProof/>
                <w:lang w:val="en-IN" w:eastAsia="en-IN"/>
              </w:rPr>
            </w:pPr>
          </w:p>
          <w:p w14:paraId="2F9219C7" w14:textId="77777777" w:rsidR="002C0657" w:rsidRDefault="002C0657" w:rsidP="002C0657">
            <w:pPr>
              <w:rPr>
                <w:lang w:val="en-IN" w:eastAsia="en-IN"/>
              </w:rPr>
            </w:pPr>
          </w:p>
          <w:p w14:paraId="279953D4" w14:textId="77777777" w:rsidR="002C0657" w:rsidRDefault="002C0657" w:rsidP="002C0657">
            <w:pPr>
              <w:rPr>
                <w:lang w:val="en-IN" w:eastAsia="en-IN"/>
              </w:rPr>
            </w:pPr>
          </w:p>
          <w:p w14:paraId="4D473959" w14:textId="77777777" w:rsidR="002C0657" w:rsidRDefault="002C0657" w:rsidP="002C0657">
            <w:pPr>
              <w:rPr>
                <w:lang w:val="en-IN" w:eastAsia="en-IN"/>
              </w:rPr>
            </w:pPr>
          </w:p>
          <w:p w14:paraId="1EAC46B0" w14:textId="77777777" w:rsidR="002C0657" w:rsidRDefault="002C0657" w:rsidP="002C0657">
            <w:pPr>
              <w:rPr>
                <w:lang w:val="en-IN" w:eastAsia="en-IN"/>
              </w:rPr>
            </w:pPr>
          </w:p>
          <w:p w14:paraId="54EC3939" w14:textId="33F4DE4E" w:rsidR="002C0657" w:rsidRPr="002C0657" w:rsidRDefault="002C0657" w:rsidP="002C0657">
            <w:pPr>
              <w:rPr>
                <w:lang w:val="en-IN" w:eastAsia="en-IN"/>
              </w:rPr>
            </w:pPr>
          </w:p>
        </w:tc>
      </w:tr>
      <w:tr w:rsidR="002C0657" w14:paraId="29C8AF0D" w14:textId="77777777" w:rsidTr="00CC1D1B">
        <w:trPr>
          <w:trHeight w:val="1327"/>
        </w:trPr>
        <w:tc>
          <w:tcPr>
            <w:tcW w:w="5000" w:type="pct"/>
            <w:gridSpan w:val="4"/>
          </w:tcPr>
          <w:p w14:paraId="4B82369A" w14:textId="77777777" w:rsidR="002C0657" w:rsidRDefault="0015143E" w:rsidP="005C17F8">
            <w:pPr>
              <w:pStyle w:val="Heading1"/>
              <w:jc w:val="center"/>
              <w:rPr>
                <w:noProof/>
                <w:lang w:val="en-IN" w:eastAsia="en-IN"/>
              </w:rPr>
            </w:pPr>
            <w:r>
              <w:rPr>
                <w:noProof/>
                <w:lang w:val="en-IN" w:eastAsia="en-IN"/>
              </w:rPr>
              <w:lastRenderedPageBreak/>
              <w:t>Bibliography</w:t>
            </w:r>
          </w:p>
          <w:p w14:paraId="4E624E7E" w14:textId="2BD421B0" w:rsidR="00B1028D" w:rsidRPr="00B1028D" w:rsidRDefault="00B1028D" w:rsidP="00B1028D">
            <w:pPr>
              <w:pStyle w:val="ListParagraph"/>
              <w:numPr>
                <w:ilvl w:val="0"/>
                <w:numId w:val="23"/>
              </w:numPr>
              <w:rPr>
                <w:b/>
                <w:color w:val="000000" w:themeColor="text1"/>
                <w:lang w:val="en-IN" w:eastAsia="en-IN"/>
              </w:rPr>
            </w:pPr>
            <w:hyperlink r:id="rId36" w:history="1">
              <w:r w:rsidRPr="00B1028D">
                <w:rPr>
                  <w:rStyle w:val="Hyperlink"/>
                  <w:b/>
                  <w:color w:val="000000" w:themeColor="text1"/>
                  <w:lang w:val="en-IN" w:eastAsia="en-IN"/>
                </w:rPr>
                <w:t>https://stackoverflow.com/</w:t>
              </w:r>
            </w:hyperlink>
          </w:p>
          <w:p w14:paraId="662CE938" w14:textId="5214F239" w:rsidR="00B1028D" w:rsidRPr="00B1028D" w:rsidRDefault="00B1028D" w:rsidP="00B1028D">
            <w:pPr>
              <w:pStyle w:val="ListParagraph"/>
              <w:numPr>
                <w:ilvl w:val="0"/>
                <w:numId w:val="23"/>
              </w:numPr>
              <w:rPr>
                <w:rStyle w:val="Hyperlink"/>
                <w:b/>
                <w:color w:val="000000" w:themeColor="text1"/>
              </w:rPr>
            </w:pPr>
            <w:hyperlink r:id="rId37" w:history="1">
              <w:r w:rsidRPr="00B1028D">
                <w:rPr>
                  <w:rStyle w:val="Hyperlink"/>
                  <w:b/>
                  <w:color w:val="000000" w:themeColor="text1"/>
                  <w:lang w:val="en-IN" w:eastAsia="en-IN"/>
                </w:rPr>
                <w:t>https://laravel.com/</w:t>
              </w:r>
            </w:hyperlink>
          </w:p>
          <w:p w14:paraId="230C7E71" w14:textId="1BA347BB" w:rsidR="00B1028D" w:rsidRPr="00B1028D" w:rsidRDefault="00B1028D" w:rsidP="00B1028D">
            <w:pPr>
              <w:pStyle w:val="ListParagraph"/>
              <w:numPr>
                <w:ilvl w:val="0"/>
                <w:numId w:val="23"/>
              </w:numPr>
              <w:rPr>
                <w:rStyle w:val="Hyperlink"/>
                <w:b/>
                <w:color w:val="000000" w:themeColor="text1"/>
              </w:rPr>
            </w:pPr>
            <w:hyperlink r:id="rId38" w:history="1">
              <w:r w:rsidRPr="00B1028D">
                <w:rPr>
                  <w:rStyle w:val="Hyperlink"/>
                  <w:b/>
                  <w:color w:val="000000" w:themeColor="text1"/>
                  <w:lang w:val="en-IN" w:eastAsia="en-IN"/>
                </w:rPr>
                <w:t>https://www.djangoproject.com/</w:t>
              </w:r>
            </w:hyperlink>
          </w:p>
          <w:p w14:paraId="7D57BBB3" w14:textId="6DF31F81" w:rsidR="00B1028D" w:rsidRPr="00B1028D" w:rsidRDefault="00B1028D" w:rsidP="00B1028D">
            <w:pPr>
              <w:pStyle w:val="ListParagraph"/>
              <w:rPr>
                <w:lang w:val="en-IN" w:eastAsia="en-IN"/>
              </w:rPr>
            </w:pPr>
          </w:p>
        </w:tc>
      </w:tr>
      <w:tr w:rsidR="00DE3D86" w14:paraId="691E3A2E" w14:textId="77777777" w:rsidTr="00CC1D1B">
        <w:tc>
          <w:tcPr>
            <w:tcW w:w="2363" w:type="pct"/>
            <w:gridSpan w:val="2"/>
          </w:tcPr>
          <w:p w14:paraId="7DC8FF96" w14:textId="5DAE0E32" w:rsidR="00DE3D86" w:rsidRDefault="00DE3D86" w:rsidP="00AA1095"/>
        </w:tc>
        <w:tc>
          <w:tcPr>
            <w:tcW w:w="136" w:type="pct"/>
          </w:tcPr>
          <w:p w14:paraId="23020B6A" w14:textId="77777777" w:rsidR="00DE3D86" w:rsidRDefault="00DE3D86" w:rsidP="00DE3D86"/>
        </w:tc>
        <w:tc>
          <w:tcPr>
            <w:tcW w:w="2501" w:type="pct"/>
          </w:tcPr>
          <w:p w14:paraId="207CA6F8" w14:textId="74867AC6" w:rsidR="00DE3D86" w:rsidRDefault="00DE3D86" w:rsidP="005C17F8"/>
        </w:tc>
      </w:tr>
      <w:tr w:rsidR="007877F9" w14:paraId="2B6A8850" w14:textId="77777777" w:rsidTr="00CC1D1B">
        <w:trPr>
          <w:trHeight w:val="3712"/>
        </w:trPr>
        <w:tc>
          <w:tcPr>
            <w:tcW w:w="2363" w:type="pct"/>
            <w:gridSpan w:val="2"/>
          </w:tcPr>
          <w:p w14:paraId="6C5A8044" w14:textId="77777777" w:rsidR="00DE3D86" w:rsidRDefault="00DE3D86" w:rsidP="005C17F8">
            <w:pPr>
              <w:tabs>
                <w:tab w:val="left" w:pos="2985"/>
              </w:tabs>
            </w:pPr>
          </w:p>
          <w:p w14:paraId="43BE2EE5" w14:textId="77777777" w:rsidR="002C0657" w:rsidRDefault="002C0657" w:rsidP="005C17F8">
            <w:pPr>
              <w:tabs>
                <w:tab w:val="left" w:pos="2985"/>
              </w:tabs>
            </w:pPr>
          </w:p>
          <w:p w14:paraId="668459F2" w14:textId="77777777" w:rsidR="002C0657" w:rsidRDefault="002C0657" w:rsidP="005C17F8">
            <w:pPr>
              <w:tabs>
                <w:tab w:val="left" w:pos="2985"/>
              </w:tabs>
            </w:pPr>
          </w:p>
          <w:p w14:paraId="64AE3C97" w14:textId="77777777" w:rsidR="002C0657" w:rsidRDefault="002C0657" w:rsidP="005C17F8">
            <w:pPr>
              <w:tabs>
                <w:tab w:val="left" w:pos="2985"/>
              </w:tabs>
            </w:pPr>
          </w:p>
          <w:p w14:paraId="2EE0E518" w14:textId="77777777" w:rsidR="002C0657" w:rsidRDefault="002C0657" w:rsidP="005C17F8">
            <w:pPr>
              <w:tabs>
                <w:tab w:val="left" w:pos="2985"/>
              </w:tabs>
            </w:pPr>
          </w:p>
          <w:p w14:paraId="1384386F" w14:textId="77777777" w:rsidR="002C0657" w:rsidRDefault="002C0657" w:rsidP="005C17F8">
            <w:pPr>
              <w:tabs>
                <w:tab w:val="left" w:pos="2985"/>
              </w:tabs>
            </w:pPr>
          </w:p>
          <w:p w14:paraId="0A6DC28F" w14:textId="77777777" w:rsidR="002C0657" w:rsidRDefault="002C0657" w:rsidP="005C17F8">
            <w:pPr>
              <w:tabs>
                <w:tab w:val="left" w:pos="2985"/>
              </w:tabs>
            </w:pPr>
          </w:p>
          <w:p w14:paraId="47AAD87E" w14:textId="5275C0AE" w:rsidR="002C0657" w:rsidRPr="00116286" w:rsidRDefault="002C0657" w:rsidP="005C17F8">
            <w:pPr>
              <w:tabs>
                <w:tab w:val="left" w:pos="2985"/>
              </w:tabs>
            </w:pPr>
          </w:p>
        </w:tc>
        <w:tc>
          <w:tcPr>
            <w:tcW w:w="136" w:type="pct"/>
          </w:tcPr>
          <w:p w14:paraId="00403531" w14:textId="77777777" w:rsidR="00DE3D86" w:rsidRDefault="00DE3D86" w:rsidP="00DE3D86"/>
        </w:tc>
        <w:tc>
          <w:tcPr>
            <w:tcW w:w="2501" w:type="pct"/>
          </w:tcPr>
          <w:p w14:paraId="0D41ABDA" w14:textId="266E3C3A" w:rsidR="00DE3D86" w:rsidRDefault="00DE3D86" w:rsidP="00AA1095"/>
        </w:tc>
      </w:tr>
      <w:tr w:rsidR="00DE3D86" w14:paraId="5A888CC0" w14:textId="77777777" w:rsidTr="00CC1D1B">
        <w:trPr>
          <w:trHeight w:val="2263"/>
        </w:trPr>
        <w:tc>
          <w:tcPr>
            <w:tcW w:w="1003" w:type="pct"/>
            <w:shd w:val="clear" w:color="auto" w:fill="2C3C43" w:themeFill="text2"/>
            <w:vAlign w:val="center"/>
          </w:tcPr>
          <w:p w14:paraId="30FC2ECB" w14:textId="51F0DFC4" w:rsidR="00DE3D86" w:rsidRPr="00DE3D86" w:rsidRDefault="00DE3D86" w:rsidP="00AA1095">
            <w:pPr>
              <w:pStyle w:val="Heading2"/>
              <w:rPr>
                <w:color w:val="90C226" w:themeColor="accent1"/>
              </w:rPr>
            </w:pPr>
          </w:p>
        </w:tc>
        <w:sdt>
          <w:sdtPr>
            <w:id w:val="1539325587"/>
            <w:placeholder>
              <w:docPart w:val="C900F064AE834F0FA4925DF50E06DB05"/>
            </w:placeholder>
            <w:showingPlcHdr/>
            <w15:appearance w15:val="hidden"/>
          </w:sdtPr>
          <w:sdtEndPr/>
          <w:sdtContent>
            <w:tc>
              <w:tcPr>
                <w:tcW w:w="3997" w:type="pct"/>
                <w:gridSpan w:val="3"/>
                <w:shd w:val="clear" w:color="auto" w:fill="2C3C43" w:themeFill="text2"/>
                <w:vAlign w:val="center"/>
              </w:tcPr>
              <w:p w14:paraId="559BF165" w14:textId="4DCF0B46" w:rsidR="00DE3D86" w:rsidRDefault="00AA1095" w:rsidP="00AA1095">
                <w:r>
                  <w:t>Add an additional item you wish to highlight in this area.  Make sure that you include contact information, event details, or other important topics that your audience will need to know!</w:t>
                </w:r>
              </w:p>
            </w:tc>
          </w:sdtContent>
        </w:sdt>
      </w:tr>
    </w:tbl>
    <w:p w14:paraId="438C9284" w14:textId="77777777" w:rsidR="0053642E" w:rsidRPr="00DE3D86" w:rsidRDefault="001507C0" w:rsidP="00DE3D86">
      <w:pPr>
        <w:pStyle w:val="NoSpacing"/>
        <w:rPr>
          <w:sz w:val="18"/>
        </w:rPr>
      </w:pPr>
    </w:p>
    <w:sectPr w:rsidR="0053642E" w:rsidRPr="00DE3D86" w:rsidSect="000F36DE">
      <w:headerReference w:type="even" r:id="rId39"/>
      <w:headerReference w:type="default" r:id="rId40"/>
      <w:footerReference w:type="even" r:id="rId41"/>
      <w:footerReference w:type="default" r:id="rId42"/>
      <w:headerReference w:type="first" r:id="rId43"/>
      <w:footerReference w:type="first" r:id="rId44"/>
      <w:pgSz w:w="12240" w:h="15840" w:code="1"/>
      <w:pgMar w:top="851" w:right="851" w:bottom="1134" w:left="851" w:header="720" w:footer="288" w:gutter="0"/>
      <w:cols w:space="286"/>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F66F6" w14:textId="77777777" w:rsidR="001507C0" w:rsidRDefault="001507C0" w:rsidP="007164F6">
      <w:pPr>
        <w:spacing w:after="0" w:line="240" w:lineRule="auto"/>
      </w:pPr>
      <w:r>
        <w:separator/>
      </w:r>
    </w:p>
  </w:endnote>
  <w:endnote w:type="continuationSeparator" w:id="0">
    <w:p w14:paraId="430732B5" w14:textId="77777777" w:rsidR="001507C0" w:rsidRDefault="001507C0" w:rsidP="00716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el">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Oswald-Light">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7FFE9A" w14:textId="77777777" w:rsidR="00FE077A" w:rsidRDefault="00FE077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E1628" w14:textId="77777777" w:rsidR="00FE077A" w:rsidRDefault="00FE077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05C09" w14:textId="77777777" w:rsidR="00381B93" w:rsidRDefault="000F36DE">
    <w:pPr>
      <w:pStyle w:val="Footer"/>
    </w:pPr>
    <w:r>
      <w:rPr>
        <w:noProof/>
        <w:lang w:val="en-IN" w:eastAsia="en-IN"/>
      </w:rPr>
      <mc:AlternateContent>
        <mc:Choice Requires="wpg">
          <w:drawing>
            <wp:anchor distT="0" distB="0" distL="114300" distR="114300" simplePos="0" relativeHeight="251670528" behindDoc="0" locked="0" layoutInCell="1" allowOverlap="1" wp14:anchorId="026A0306" wp14:editId="3802B7E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6639560" cy="2000885"/>
              <wp:effectExtent l="0" t="0" r="22860" b="26670"/>
              <wp:wrapNone/>
              <wp:docPr id="49" name="Group 49">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639560" cy="2000885"/>
                        <a:chOff x="0" y="0"/>
                        <a:chExt cx="6639560" cy="2000885"/>
                      </a:xfrm>
                    </wpg:grpSpPr>
                    <wpg:grpSp>
                      <wpg:cNvPr id="9" name="Group 9"/>
                      <wpg:cNvGrpSpPr/>
                      <wpg:grpSpPr>
                        <a:xfrm>
                          <a:off x="4648200" y="9525"/>
                          <a:ext cx="1991360" cy="1991360"/>
                          <a:chOff x="0" y="0"/>
                          <a:chExt cx="1991360" cy="1991360"/>
                        </a:xfrm>
                      </wpg:grpSpPr>
                      <wps:wsp>
                        <wps:cNvPr id="10" name="Oval 10"/>
                        <wps:cNvSpPr/>
                        <wps:spPr>
                          <a:xfrm>
                            <a:off x="76200" y="76200"/>
                            <a:ext cx="1845310" cy="184531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0"/>
                            <a:ext cx="1991360" cy="1991360"/>
                          </a:xfrm>
                          <a:prstGeom prst="ellipse">
                            <a:avLst/>
                          </a:prstGeom>
                          <a:no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2324100" y="9525"/>
                          <a:ext cx="1991360" cy="1991360"/>
                          <a:chOff x="0" y="0"/>
                          <a:chExt cx="1991360" cy="1991360"/>
                        </a:xfrm>
                      </wpg:grpSpPr>
                      <wps:wsp>
                        <wps:cNvPr id="13" name="Oval 13"/>
                        <wps:cNvSpPr/>
                        <wps:spPr>
                          <a:xfrm>
                            <a:off x="76200" y="76200"/>
                            <a:ext cx="1845310" cy="184531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0" y="0"/>
                            <a:ext cx="1991360" cy="1991360"/>
                          </a:xfrm>
                          <a:prstGeom prst="ellipse">
                            <a:avLst/>
                          </a:prstGeom>
                          <a:no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0" y="0"/>
                          <a:ext cx="1991360" cy="1991360"/>
                          <a:chOff x="0" y="0"/>
                          <a:chExt cx="1991360" cy="1991360"/>
                        </a:xfrm>
                      </wpg:grpSpPr>
                      <wps:wsp>
                        <wps:cNvPr id="18" name="Oval 18"/>
                        <wps:cNvSpPr/>
                        <wps:spPr>
                          <a:xfrm>
                            <a:off x="76200" y="76200"/>
                            <a:ext cx="1845310" cy="184531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0" y="0"/>
                            <a:ext cx="1991360" cy="1991360"/>
                          </a:xfrm>
                          <a:prstGeom prst="ellipse">
                            <a:avLst/>
                          </a:prstGeom>
                          <a:noFill/>
                          <a:ln w="254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85000</wp14:pctWidth>
              </wp14:sizeRelH>
              <wp14:sizeRelV relativeFrom="page">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A2D0CA4" id="Group 49" o:spid="_x0000_s1026" alt="&quot;&quot;" style="position:absolute;margin-left:0;margin-top:0;width:522.8pt;height:157.55pt;z-index:251670528;mso-width-percent:850;mso-height-percent:200;mso-top-percent:700;mso-position-horizontal:center;mso-position-horizontal-relative:page;mso-position-vertical-relative:page;mso-width-percent:850;mso-height-percent:200;mso-top-percent:700" coordsize="66395,20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">
              <v:group id="Group 9" o:spid="_x0000_s1027" style="position:absolute;left:46482;top:95;width:19913;height:19913" coordsize="19913,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10" o:spid="_x0000_s1028" style="position:absolute;left:762;top:762;width:18453;height:18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" fillcolor="white [3212]" stroked="f" strokeweight="1.5pt">
                  <v:stroke endcap="round"/>
                </v:oval>
                <v:oval id="Oval 11" o:spid="_x0000_s1029" style="position:absolute;width:19913;height:19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" filled="f" strokecolor="white [3212]" strokeweight="2pt">
                  <v:stroke endcap="round"/>
                </v:oval>
              </v:group>
              <v:group id="Group 12" o:spid="_x0000_s1030" style="position:absolute;left:23241;top:95;width:19913;height:19913" coordsize="19913,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Oval 13" o:spid="_x0000_s1031" style="position:absolute;left:762;top:762;width:18453;height:18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" fillcolor="white [3212]" stroked="f" strokeweight="1.5pt">
                  <v:stroke endcap="round"/>
                </v:oval>
                <v:oval id="Oval 14" o:spid="_x0000_s1032" style="position:absolute;width:19913;height:19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" filled="f" strokecolor="white [3212]" strokeweight="2pt">
                  <v:stroke endcap="round"/>
                </v:oval>
              </v:group>
              <v:group id="Group 17" o:spid="_x0000_s1033" style="position:absolute;width:19913;height:19913" coordsize="19913,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al 18" o:spid="_x0000_s1034" style="position:absolute;left:762;top:762;width:18453;height:18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" fillcolor="white [3212]" stroked="f" strokeweight="1.5pt">
                  <v:stroke endcap="round"/>
                </v:oval>
                <v:oval id="Oval 19" o:spid="_x0000_s1035" style="position:absolute;width:19913;height:19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" filled="f" strokecolor="white [3212]" strokeweight="2pt">
                  <v:stroke endcap="round"/>
                </v:oval>
              </v:group>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477276" w14:textId="77777777" w:rsidR="001507C0" w:rsidRDefault="001507C0" w:rsidP="007164F6">
      <w:pPr>
        <w:spacing w:after="0" w:line="240" w:lineRule="auto"/>
      </w:pPr>
      <w:r>
        <w:separator/>
      </w:r>
    </w:p>
  </w:footnote>
  <w:footnote w:type="continuationSeparator" w:id="0">
    <w:p w14:paraId="32D27F10" w14:textId="77777777" w:rsidR="001507C0" w:rsidRDefault="001507C0" w:rsidP="007164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DC2C6" w14:textId="492208EF" w:rsidR="00466D35" w:rsidRDefault="001507C0">
    <w:pPr>
      <w:pStyle w:val="Header"/>
    </w:pPr>
    <w:r>
      <w:rPr>
        <w:noProof/>
      </w:rPr>
      <w:pict w14:anchorId="39BD9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8547" o:spid="_x0000_s2060" type="#_x0000_t75" style="position:absolute;left:0;text-align:left;margin-left:0;margin-top:0;width:999.85pt;height:999.85pt;z-index:-251643904;mso-position-horizontal:center;mso-position-horizontal-relative:margin;mso-position-vertical:center;mso-position-vertical-relative:margin" o:allowincell="f">
          <v:imagedata r:id="rId1" o:title="Document_Watermark"/>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single" w:sz="18" w:space="0" w:color="E6B91E" w:themeColor="accent3"/>
        <w:right w:val="none" w:sz="0" w:space="0" w:color="auto"/>
        <w:insideH w:val="none" w:sz="0" w:space="0" w:color="auto"/>
        <w:insideV w:val="none" w:sz="0" w:space="0" w:color="auto"/>
      </w:tblBorders>
      <w:tblLook w:val="04A0" w:firstRow="1" w:lastRow="0" w:firstColumn="1" w:lastColumn="0" w:noHBand="0" w:noVBand="1"/>
    </w:tblPr>
    <w:tblGrid>
      <w:gridCol w:w="5283"/>
      <w:gridCol w:w="5255"/>
    </w:tblGrid>
    <w:tr w:rsidR="00116286" w14:paraId="2F0C151F" w14:textId="77777777" w:rsidTr="00116286">
      <w:trPr>
        <w:cantSplit/>
        <w:trHeight w:hRule="exact" w:val="864"/>
      </w:trPr>
      <w:tc>
        <w:tcPr>
          <w:tcW w:w="5395" w:type="dxa"/>
          <w:vAlign w:val="center"/>
        </w:tcPr>
        <w:p w14:paraId="14D280C3" w14:textId="11687E9C" w:rsidR="00116286" w:rsidRDefault="00466D35" w:rsidP="00C6115B">
          <w:pPr>
            <w:pStyle w:val="Header"/>
            <w:jc w:val="left"/>
          </w:pPr>
          <w:r>
            <w:rPr>
              <w:noProof/>
              <w:lang w:val="en-IN" w:eastAsia="en-IN"/>
            </w:rPr>
            <w:drawing>
              <wp:inline distT="0" distB="0" distL="0" distR="0" wp14:anchorId="70CDE8C2" wp14:editId="0C676024">
                <wp:extent cx="1024759" cy="63119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065701" cy="656408"/>
                        </a:xfrm>
                        <a:prstGeom prst="rect">
                          <a:avLst/>
                        </a:prstGeom>
                      </pic:spPr>
                    </pic:pic>
                  </a:graphicData>
                </a:graphic>
              </wp:inline>
            </w:drawing>
          </w:r>
        </w:p>
      </w:tc>
      <w:tc>
        <w:tcPr>
          <w:tcW w:w="5395" w:type="dxa"/>
          <w:vAlign w:val="center"/>
        </w:tcPr>
        <w:p w14:paraId="76D6F1ED" w14:textId="42ED395C" w:rsidR="00116286" w:rsidRPr="00116286" w:rsidRDefault="005F2EB2" w:rsidP="005F2EB2">
          <w:pPr>
            <w:pStyle w:val="Header"/>
          </w:pPr>
          <w:r>
            <w:t>A2Mall</w:t>
          </w:r>
        </w:p>
      </w:tc>
    </w:tr>
  </w:tbl>
  <w:p w14:paraId="7D932232" w14:textId="3A54028C" w:rsidR="00116286" w:rsidRDefault="001507C0" w:rsidP="00116286">
    <w:pPr>
      <w:pStyle w:val="Header"/>
    </w:pPr>
    <w:r>
      <w:rPr>
        <w:noProof/>
      </w:rPr>
      <w:pict w14:anchorId="43F29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8548" o:spid="_x0000_s2061" type="#_x0000_t75" style="position:absolute;left:0;text-align:left;margin-left:0;margin-top:0;width:999.85pt;height:999.85pt;z-index:-251642880;mso-position-horizontal:center;mso-position-horizontal-relative:margin;mso-position-vertical:center;mso-position-vertical-relative:margin" o:allowincell="f">
          <v:imagedata r:id="rId2" o:title="Document_Watermark"/>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58861" w14:textId="5D90CB1C" w:rsidR="007164F6" w:rsidRDefault="001507C0" w:rsidP="00116286">
    <w:pPr>
      <w:pStyle w:val="Header"/>
    </w:pPr>
    <w:r>
      <w:rPr>
        <w:noProof/>
        <w:lang w:val="en-IN" w:eastAsia="en-IN"/>
      </w:rPr>
      <w:pict w14:anchorId="16CCC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08546" o:spid="_x0000_s2059" type="#_x0000_t75" style="position:absolute;left:0;text-align:left;margin-left:0;margin-top:0;width:999.85pt;height:999.85pt;z-index:-251644928;mso-position-horizontal:center;mso-position-horizontal-relative:margin;mso-position-vertical:center;mso-position-vertical-relative:margin" o:allowincell="f">
          <v:imagedata r:id="rId1" o:title="Document_Watermark"/>
          <w10:wrap anchorx="margin" anchory="margin"/>
        </v:shape>
      </w:pict>
    </w:r>
    <w:r w:rsidR="007877F9">
      <w:rPr>
        <w:noProof/>
        <w:lang w:val="en-IN" w:eastAsia="en-IN"/>
      </w:rPr>
      <mc:AlternateContent>
        <mc:Choice Requires="wpg">
          <w:drawing>
            <wp:anchor distT="0" distB="0" distL="114300" distR="114300" simplePos="0" relativeHeight="251666432" behindDoc="0" locked="0" layoutInCell="1" allowOverlap="1" wp14:anchorId="1ACC2888" wp14:editId="253BAB45">
              <wp:simplePos x="0" y="0"/>
              <wp:positionH relativeFrom="page">
                <wp:posOffset>548640</wp:posOffset>
              </wp:positionH>
              <wp:positionV relativeFrom="page">
                <wp:align>top</wp:align>
              </wp:positionV>
              <wp:extent cx="3053080" cy="5638165"/>
              <wp:effectExtent l="0" t="0" r="1270" b="6350"/>
              <wp:wrapNone/>
              <wp:docPr id="46" name="Group 46">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053080" cy="5638165"/>
                        <a:chOff x="0" y="0"/>
                        <a:chExt cx="3053080" cy="5638165"/>
                      </a:xfrm>
                    </wpg:grpSpPr>
                    <wps:wsp>
                      <wps:cNvPr id="6" name="Freeform 4"/>
                      <wps:cNvSpPr>
                        <a:spLocks/>
                      </wps:cNvSpPr>
                      <wps:spPr bwMode="auto">
                        <a:xfrm>
                          <a:off x="0" y="0"/>
                          <a:ext cx="3053080" cy="5638165"/>
                        </a:xfrm>
                        <a:custGeom>
                          <a:avLst/>
                          <a:gdLst>
                            <a:gd name="T0" fmla="*/ 4807 w 4808"/>
                            <a:gd name="T1" fmla="*/ 0 h 8879"/>
                            <a:gd name="T2" fmla="*/ 0 w 4808"/>
                            <a:gd name="T3" fmla="*/ 0 h 8879"/>
                            <a:gd name="T4" fmla="*/ 0 w 4808"/>
                            <a:gd name="T5" fmla="*/ 7938 h 8879"/>
                            <a:gd name="T6" fmla="*/ 2403 w 4808"/>
                            <a:gd name="T7" fmla="*/ 8878 h 8879"/>
                            <a:gd name="T8" fmla="*/ 4807 w 4808"/>
                            <a:gd name="T9" fmla="*/ 7938 h 8879"/>
                            <a:gd name="T10" fmla="*/ 4807 w 4808"/>
                            <a:gd name="T11" fmla="*/ 0 h 8879"/>
                          </a:gdLst>
                          <a:ahLst/>
                          <a:cxnLst>
                            <a:cxn ang="0">
                              <a:pos x="T0" y="T1"/>
                            </a:cxn>
                            <a:cxn ang="0">
                              <a:pos x="T2" y="T3"/>
                            </a:cxn>
                            <a:cxn ang="0">
                              <a:pos x="T4" y="T5"/>
                            </a:cxn>
                            <a:cxn ang="0">
                              <a:pos x="T6" y="T7"/>
                            </a:cxn>
                            <a:cxn ang="0">
                              <a:pos x="T8" y="T9"/>
                            </a:cxn>
                            <a:cxn ang="0">
                              <a:pos x="T10" y="T11"/>
                            </a:cxn>
                          </a:cxnLst>
                          <a:rect l="0" t="0" r="r" b="b"/>
                          <a:pathLst>
                            <a:path w="4808" h="8879">
                              <a:moveTo>
                                <a:pt x="4807" y="0"/>
                              </a:moveTo>
                              <a:lnTo>
                                <a:pt x="0" y="0"/>
                              </a:lnTo>
                              <a:lnTo>
                                <a:pt x="0" y="7938"/>
                              </a:lnTo>
                              <a:lnTo>
                                <a:pt x="2403" y="8878"/>
                              </a:lnTo>
                              <a:lnTo>
                                <a:pt x="4807" y="7938"/>
                              </a:lnTo>
                              <a:lnTo>
                                <a:pt x="4807" y="0"/>
                              </a:lnTo>
                              <a:close/>
                            </a:path>
                          </a:pathLst>
                        </a:custGeom>
                        <a:solidFill>
                          <a:schemeClr val="accent1"/>
                        </a:solidFill>
                        <a:ln>
                          <a:noFill/>
                        </a:ln>
                      </wps:spPr>
                      <wps:bodyPr rot="0" vert="horz" wrap="square" lIns="91440" tIns="45720" rIns="91440" bIns="45720" anchor="t" anchorCtr="0" upright="1">
                        <a:noAutofit/>
                      </wps:bodyPr>
                    </wps:wsp>
                    <wps:wsp>
                      <wps:cNvPr id="7" name="Freeform 5"/>
                      <wps:cNvSpPr>
                        <a:spLocks/>
                      </wps:cNvSpPr>
                      <wps:spPr bwMode="auto">
                        <a:xfrm>
                          <a:off x="0" y="0"/>
                          <a:ext cx="3053080" cy="5507990"/>
                        </a:xfrm>
                        <a:custGeom>
                          <a:avLst/>
                          <a:gdLst>
                            <a:gd name="T0" fmla="*/ 4807 w 4808"/>
                            <a:gd name="T1" fmla="*/ 0 h 8674"/>
                            <a:gd name="T2" fmla="*/ 0 w 4808"/>
                            <a:gd name="T3" fmla="*/ 0 h 8674"/>
                            <a:gd name="T4" fmla="*/ 0 w 4808"/>
                            <a:gd name="T5" fmla="*/ 7733 h 8674"/>
                            <a:gd name="T6" fmla="*/ 2403 w 4808"/>
                            <a:gd name="T7" fmla="*/ 8673 h 8674"/>
                            <a:gd name="T8" fmla="*/ 4807 w 4808"/>
                            <a:gd name="T9" fmla="*/ 7733 h 8674"/>
                            <a:gd name="T10" fmla="*/ 4807 w 4808"/>
                            <a:gd name="T11" fmla="*/ 0 h 8674"/>
                          </a:gdLst>
                          <a:ahLst/>
                          <a:cxnLst>
                            <a:cxn ang="0">
                              <a:pos x="T0" y="T1"/>
                            </a:cxn>
                            <a:cxn ang="0">
                              <a:pos x="T2" y="T3"/>
                            </a:cxn>
                            <a:cxn ang="0">
                              <a:pos x="T4" y="T5"/>
                            </a:cxn>
                            <a:cxn ang="0">
                              <a:pos x="T6" y="T7"/>
                            </a:cxn>
                            <a:cxn ang="0">
                              <a:pos x="T8" y="T9"/>
                            </a:cxn>
                            <a:cxn ang="0">
                              <a:pos x="T10" y="T11"/>
                            </a:cxn>
                          </a:cxnLst>
                          <a:rect l="0" t="0" r="r" b="b"/>
                          <a:pathLst>
                            <a:path w="4808" h="8674">
                              <a:moveTo>
                                <a:pt x="4807" y="0"/>
                              </a:moveTo>
                              <a:lnTo>
                                <a:pt x="0" y="0"/>
                              </a:lnTo>
                              <a:lnTo>
                                <a:pt x="0" y="7733"/>
                              </a:lnTo>
                              <a:lnTo>
                                <a:pt x="2403" y="8673"/>
                              </a:lnTo>
                              <a:lnTo>
                                <a:pt x="4807" y="7733"/>
                              </a:lnTo>
                              <a:lnTo>
                                <a:pt x="4807" y="0"/>
                              </a:lnTo>
                              <a:close/>
                            </a:path>
                          </a:pathLst>
                        </a:custGeom>
                        <a:solidFill>
                          <a:schemeClr val="bg1"/>
                        </a:solidFill>
                        <a:ln>
                          <a:noFill/>
                        </a:ln>
                      </wps:spPr>
                      <wps:bodyPr rot="0" vert="horz" wrap="square" lIns="91440" tIns="45720" rIns="91440" bIns="45720" anchor="t" anchorCtr="0" upright="1">
                        <a:noAutofit/>
                      </wps:bodyPr>
                    </wps:wsp>
                  </wpg:wgp>
                </a:graphicData>
              </a:graphic>
              <wp14:sizeRelH relativeFrom="page">
                <wp14:pctWidth>39200</wp14:pctWidth>
              </wp14:sizeRelH>
              <wp14:sizeRelV relativeFrom="page">
                <wp14:pctHeight>56000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49ABF1E" id="Group 46" o:spid="_x0000_s1026" alt="&quot;&quot;" style="position:absolute;margin-left:43.2pt;margin-top:0;width:240.4pt;height:443.95pt;z-index:251666432;mso-width-percent:392;mso-height-percent:560;mso-position-horizontal-relative:page;mso-position-vertical:top;mso-position-vertical-relative:page;mso-width-percent:392;mso-height-percent:560" coordsize="30530,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">
              <v:shape id="Freeform 4" o:spid="_x0000_s1027" style="position:absolute;width:30530;height:56381;visibility:visible;mso-wrap-style:square;v-text-anchor:top" coordsize="4808,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" path="m4807,l,,,7938r2403,940l4807,7938,4807,xe" fillcolor="#90c226 [3204]" stroked="f">
                <v:path arrowok="t" o:connecttype="custom" o:connectlocs="3052445,0;0,0;0,5040630;1525905,5637530;3052445,5040630;3052445,0" o:connectangles="0,0,0,0,0,0"/>
              </v:shape>
              <v:shape id="Freeform 5" o:spid="_x0000_s1028" style="position:absolute;width:30530;height:55079;visibility:visible;mso-wrap-style:square;v-text-anchor:top" coordsize="4808,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" path="m4807,l,,,7733r2403,940l4807,7733,4807,xe" fillcolor="white [3212]" stroked="f">
                <v:path arrowok="t" o:connecttype="custom" o:connectlocs="3052445,0;0,0;0,4910455;1525905,5507355;3052445,4910455;3052445,0" o:connectangles="0,0,0,0,0,0"/>
              </v:shape>
              <w10:wrap anchorx="page" anchory="page"/>
            </v:group>
          </w:pict>
        </mc:Fallback>
      </mc:AlternateContent>
    </w:r>
    <w:r w:rsidR="007877F9">
      <w:rPr>
        <w:noProof/>
        <w:lang w:val="en-IN" w:eastAsia="en-IN"/>
      </w:rPr>
      <mc:AlternateContent>
        <mc:Choice Requires="wps">
          <w:drawing>
            <wp:anchor distT="0" distB="0" distL="114300" distR="114300" simplePos="0" relativeHeight="251651072" behindDoc="1" locked="0" layoutInCell="1" allowOverlap="1" wp14:anchorId="7D2642F0" wp14:editId="3FE2FF54">
              <wp:simplePos x="0" y="0"/>
              <wp:positionH relativeFrom="page">
                <wp:align>center</wp:align>
              </wp:positionH>
              <wp:positionV relativeFrom="page">
                <wp:align>center</wp:align>
              </wp:positionV>
              <wp:extent cx="7772400" cy="10058400"/>
              <wp:effectExtent l="0" t="0" r="0" b="0"/>
              <wp:wrapNone/>
              <wp:docPr id="1" name="Rectangle 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72400" cy="10058400"/>
                      </a:xfrm>
                      <a:prstGeom prst="rect">
                        <a:avLst/>
                      </a:prstGeom>
                      <a:blipFill dpi="0" rotWithShape="1">
                        <a:blip r:embed="rId2" cstate="email">
                          <a:extLst>
                            <a:ext uri="{28A0092B-C50C-407E-A947-70E740481C1C}">
                              <a14:useLocalDpi xmlns:a14="http://schemas.microsoft.com/office/drawing/2010/main"/>
                            </a:ext>
                          </a:extLst>
                        </a:blip>
                        <a:srcRect/>
                        <a:stretch>
                          <a:fillRect t="-865" r="-3080" b="-176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D09418B" id="Rectangle 1" o:spid="_x0000_s1026" alt="&quot;&quot;" style="position:absolute;margin-left:0;margin-top:0;width:612pt;height:11in;z-index:-25166540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" stroked="f" strokeweight="1.5pt">
              <v:fill r:id="rId3" o:title="" recolor="t" rotate="t" type="frame"/>
              <v:stroke endcap="round"/>
              <o:lock v:ext="edit" aspectratio="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AE6E2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188A2A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7EE484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9B0F4A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5329DE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FF0AC8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52C3A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FEAB7A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C929BB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1A41B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5CE588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8A25904"/>
    <w:multiLevelType w:val="hybridMultilevel"/>
    <w:tmpl w:val="51E299F2"/>
    <w:lvl w:ilvl="0" w:tplc="51D498A6">
      <w:start w:val="1"/>
      <w:numFmt w:val="bullet"/>
      <w:lvlText w:val="●"/>
      <w:lvlJc w:val="left"/>
      <w:pPr>
        <w:tabs>
          <w:tab w:val="num" w:pos="720"/>
        </w:tabs>
        <w:ind w:left="720" w:hanging="360"/>
      </w:pPr>
      <w:rPr>
        <w:rFonts w:ascii="Abel" w:hAnsi="Abel" w:hint="default"/>
      </w:rPr>
    </w:lvl>
    <w:lvl w:ilvl="1" w:tplc="A93E40A6" w:tentative="1">
      <w:start w:val="1"/>
      <w:numFmt w:val="bullet"/>
      <w:lvlText w:val="●"/>
      <w:lvlJc w:val="left"/>
      <w:pPr>
        <w:tabs>
          <w:tab w:val="num" w:pos="1440"/>
        </w:tabs>
        <w:ind w:left="1440" w:hanging="360"/>
      </w:pPr>
      <w:rPr>
        <w:rFonts w:ascii="Abel" w:hAnsi="Abel" w:hint="default"/>
      </w:rPr>
    </w:lvl>
    <w:lvl w:ilvl="2" w:tplc="800850F4" w:tentative="1">
      <w:start w:val="1"/>
      <w:numFmt w:val="bullet"/>
      <w:lvlText w:val="●"/>
      <w:lvlJc w:val="left"/>
      <w:pPr>
        <w:tabs>
          <w:tab w:val="num" w:pos="2160"/>
        </w:tabs>
        <w:ind w:left="2160" w:hanging="360"/>
      </w:pPr>
      <w:rPr>
        <w:rFonts w:ascii="Abel" w:hAnsi="Abel" w:hint="default"/>
      </w:rPr>
    </w:lvl>
    <w:lvl w:ilvl="3" w:tplc="270668F8" w:tentative="1">
      <w:start w:val="1"/>
      <w:numFmt w:val="bullet"/>
      <w:lvlText w:val="●"/>
      <w:lvlJc w:val="left"/>
      <w:pPr>
        <w:tabs>
          <w:tab w:val="num" w:pos="2880"/>
        </w:tabs>
        <w:ind w:left="2880" w:hanging="360"/>
      </w:pPr>
      <w:rPr>
        <w:rFonts w:ascii="Abel" w:hAnsi="Abel" w:hint="default"/>
      </w:rPr>
    </w:lvl>
    <w:lvl w:ilvl="4" w:tplc="80942798" w:tentative="1">
      <w:start w:val="1"/>
      <w:numFmt w:val="bullet"/>
      <w:lvlText w:val="●"/>
      <w:lvlJc w:val="left"/>
      <w:pPr>
        <w:tabs>
          <w:tab w:val="num" w:pos="3600"/>
        </w:tabs>
        <w:ind w:left="3600" w:hanging="360"/>
      </w:pPr>
      <w:rPr>
        <w:rFonts w:ascii="Abel" w:hAnsi="Abel" w:hint="default"/>
      </w:rPr>
    </w:lvl>
    <w:lvl w:ilvl="5" w:tplc="3DBE231E" w:tentative="1">
      <w:start w:val="1"/>
      <w:numFmt w:val="bullet"/>
      <w:lvlText w:val="●"/>
      <w:lvlJc w:val="left"/>
      <w:pPr>
        <w:tabs>
          <w:tab w:val="num" w:pos="4320"/>
        </w:tabs>
        <w:ind w:left="4320" w:hanging="360"/>
      </w:pPr>
      <w:rPr>
        <w:rFonts w:ascii="Abel" w:hAnsi="Abel" w:hint="default"/>
      </w:rPr>
    </w:lvl>
    <w:lvl w:ilvl="6" w:tplc="88828426" w:tentative="1">
      <w:start w:val="1"/>
      <w:numFmt w:val="bullet"/>
      <w:lvlText w:val="●"/>
      <w:lvlJc w:val="left"/>
      <w:pPr>
        <w:tabs>
          <w:tab w:val="num" w:pos="5040"/>
        </w:tabs>
        <w:ind w:left="5040" w:hanging="360"/>
      </w:pPr>
      <w:rPr>
        <w:rFonts w:ascii="Abel" w:hAnsi="Abel" w:hint="default"/>
      </w:rPr>
    </w:lvl>
    <w:lvl w:ilvl="7" w:tplc="2318AA72" w:tentative="1">
      <w:start w:val="1"/>
      <w:numFmt w:val="bullet"/>
      <w:lvlText w:val="●"/>
      <w:lvlJc w:val="left"/>
      <w:pPr>
        <w:tabs>
          <w:tab w:val="num" w:pos="5760"/>
        </w:tabs>
        <w:ind w:left="5760" w:hanging="360"/>
      </w:pPr>
      <w:rPr>
        <w:rFonts w:ascii="Abel" w:hAnsi="Abel" w:hint="default"/>
      </w:rPr>
    </w:lvl>
    <w:lvl w:ilvl="8" w:tplc="65527796" w:tentative="1">
      <w:start w:val="1"/>
      <w:numFmt w:val="bullet"/>
      <w:lvlText w:val="●"/>
      <w:lvlJc w:val="left"/>
      <w:pPr>
        <w:tabs>
          <w:tab w:val="num" w:pos="6480"/>
        </w:tabs>
        <w:ind w:left="6480" w:hanging="360"/>
      </w:pPr>
      <w:rPr>
        <w:rFonts w:ascii="Abel" w:hAnsi="Abel" w:hint="default"/>
      </w:rPr>
    </w:lvl>
  </w:abstractNum>
  <w:abstractNum w:abstractNumId="12" w15:restartNumberingAfterBreak="0">
    <w:nsid w:val="08C7697F"/>
    <w:multiLevelType w:val="hybridMultilevel"/>
    <w:tmpl w:val="0A4C8560"/>
    <w:lvl w:ilvl="0" w:tplc="45DEA95A">
      <w:start w:val="1"/>
      <w:numFmt w:val="bullet"/>
      <w:lvlText w:val="○"/>
      <w:lvlJc w:val="left"/>
      <w:pPr>
        <w:tabs>
          <w:tab w:val="num" w:pos="720"/>
        </w:tabs>
        <w:ind w:left="720" w:hanging="360"/>
      </w:pPr>
      <w:rPr>
        <w:rFonts w:ascii="Abel" w:hAnsi="Abel" w:hint="default"/>
      </w:rPr>
    </w:lvl>
    <w:lvl w:ilvl="1" w:tplc="4AD076FA">
      <w:start w:val="1"/>
      <w:numFmt w:val="bullet"/>
      <w:lvlText w:val="○"/>
      <w:lvlJc w:val="left"/>
      <w:pPr>
        <w:tabs>
          <w:tab w:val="num" w:pos="1440"/>
        </w:tabs>
        <w:ind w:left="1440" w:hanging="360"/>
      </w:pPr>
      <w:rPr>
        <w:rFonts w:ascii="Abel" w:hAnsi="Abel" w:hint="default"/>
      </w:rPr>
    </w:lvl>
    <w:lvl w:ilvl="2" w:tplc="F1422B4C" w:tentative="1">
      <w:start w:val="1"/>
      <w:numFmt w:val="bullet"/>
      <w:lvlText w:val="○"/>
      <w:lvlJc w:val="left"/>
      <w:pPr>
        <w:tabs>
          <w:tab w:val="num" w:pos="2160"/>
        </w:tabs>
        <w:ind w:left="2160" w:hanging="360"/>
      </w:pPr>
      <w:rPr>
        <w:rFonts w:ascii="Abel" w:hAnsi="Abel" w:hint="default"/>
      </w:rPr>
    </w:lvl>
    <w:lvl w:ilvl="3" w:tplc="481E2B64" w:tentative="1">
      <w:start w:val="1"/>
      <w:numFmt w:val="bullet"/>
      <w:lvlText w:val="○"/>
      <w:lvlJc w:val="left"/>
      <w:pPr>
        <w:tabs>
          <w:tab w:val="num" w:pos="2880"/>
        </w:tabs>
        <w:ind w:left="2880" w:hanging="360"/>
      </w:pPr>
      <w:rPr>
        <w:rFonts w:ascii="Abel" w:hAnsi="Abel" w:hint="default"/>
      </w:rPr>
    </w:lvl>
    <w:lvl w:ilvl="4" w:tplc="DFBE143C" w:tentative="1">
      <w:start w:val="1"/>
      <w:numFmt w:val="bullet"/>
      <w:lvlText w:val="○"/>
      <w:lvlJc w:val="left"/>
      <w:pPr>
        <w:tabs>
          <w:tab w:val="num" w:pos="3600"/>
        </w:tabs>
        <w:ind w:left="3600" w:hanging="360"/>
      </w:pPr>
      <w:rPr>
        <w:rFonts w:ascii="Abel" w:hAnsi="Abel" w:hint="default"/>
      </w:rPr>
    </w:lvl>
    <w:lvl w:ilvl="5" w:tplc="820EBFAA" w:tentative="1">
      <w:start w:val="1"/>
      <w:numFmt w:val="bullet"/>
      <w:lvlText w:val="○"/>
      <w:lvlJc w:val="left"/>
      <w:pPr>
        <w:tabs>
          <w:tab w:val="num" w:pos="4320"/>
        </w:tabs>
        <w:ind w:left="4320" w:hanging="360"/>
      </w:pPr>
      <w:rPr>
        <w:rFonts w:ascii="Abel" w:hAnsi="Abel" w:hint="default"/>
      </w:rPr>
    </w:lvl>
    <w:lvl w:ilvl="6" w:tplc="66BEE25E" w:tentative="1">
      <w:start w:val="1"/>
      <w:numFmt w:val="bullet"/>
      <w:lvlText w:val="○"/>
      <w:lvlJc w:val="left"/>
      <w:pPr>
        <w:tabs>
          <w:tab w:val="num" w:pos="5040"/>
        </w:tabs>
        <w:ind w:left="5040" w:hanging="360"/>
      </w:pPr>
      <w:rPr>
        <w:rFonts w:ascii="Abel" w:hAnsi="Abel" w:hint="default"/>
      </w:rPr>
    </w:lvl>
    <w:lvl w:ilvl="7" w:tplc="B3FC4730" w:tentative="1">
      <w:start w:val="1"/>
      <w:numFmt w:val="bullet"/>
      <w:lvlText w:val="○"/>
      <w:lvlJc w:val="left"/>
      <w:pPr>
        <w:tabs>
          <w:tab w:val="num" w:pos="5760"/>
        </w:tabs>
        <w:ind w:left="5760" w:hanging="360"/>
      </w:pPr>
      <w:rPr>
        <w:rFonts w:ascii="Abel" w:hAnsi="Abel" w:hint="default"/>
      </w:rPr>
    </w:lvl>
    <w:lvl w:ilvl="8" w:tplc="4F26BE00" w:tentative="1">
      <w:start w:val="1"/>
      <w:numFmt w:val="bullet"/>
      <w:lvlText w:val="○"/>
      <w:lvlJc w:val="left"/>
      <w:pPr>
        <w:tabs>
          <w:tab w:val="num" w:pos="6480"/>
        </w:tabs>
        <w:ind w:left="6480" w:hanging="360"/>
      </w:pPr>
      <w:rPr>
        <w:rFonts w:ascii="Abel" w:hAnsi="Abel" w:hint="default"/>
      </w:rPr>
    </w:lvl>
  </w:abstractNum>
  <w:abstractNum w:abstractNumId="13" w15:restartNumberingAfterBreak="0">
    <w:nsid w:val="08EE407D"/>
    <w:multiLevelType w:val="hybridMultilevel"/>
    <w:tmpl w:val="7536F342"/>
    <w:lvl w:ilvl="0" w:tplc="E020CD1A">
      <w:start w:val="1"/>
      <w:numFmt w:val="bullet"/>
      <w:lvlText w:val="●"/>
      <w:lvlJc w:val="left"/>
      <w:pPr>
        <w:tabs>
          <w:tab w:val="num" w:pos="720"/>
        </w:tabs>
        <w:ind w:left="720" w:hanging="360"/>
      </w:pPr>
      <w:rPr>
        <w:rFonts w:ascii="Abel" w:hAnsi="Abel" w:hint="default"/>
      </w:rPr>
    </w:lvl>
    <w:lvl w:ilvl="1" w:tplc="F92EDE08" w:tentative="1">
      <w:start w:val="1"/>
      <w:numFmt w:val="bullet"/>
      <w:lvlText w:val="●"/>
      <w:lvlJc w:val="left"/>
      <w:pPr>
        <w:tabs>
          <w:tab w:val="num" w:pos="1440"/>
        </w:tabs>
        <w:ind w:left="1440" w:hanging="360"/>
      </w:pPr>
      <w:rPr>
        <w:rFonts w:ascii="Abel" w:hAnsi="Abel" w:hint="default"/>
      </w:rPr>
    </w:lvl>
    <w:lvl w:ilvl="2" w:tplc="867E1CF0" w:tentative="1">
      <w:start w:val="1"/>
      <w:numFmt w:val="bullet"/>
      <w:lvlText w:val="●"/>
      <w:lvlJc w:val="left"/>
      <w:pPr>
        <w:tabs>
          <w:tab w:val="num" w:pos="2160"/>
        </w:tabs>
        <w:ind w:left="2160" w:hanging="360"/>
      </w:pPr>
      <w:rPr>
        <w:rFonts w:ascii="Abel" w:hAnsi="Abel" w:hint="default"/>
      </w:rPr>
    </w:lvl>
    <w:lvl w:ilvl="3" w:tplc="6EF07A48" w:tentative="1">
      <w:start w:val="1"/>
      <w:numFmt w:val="bullet"/>
      <w:lvlText w:val="●"/>
      <w:lvlJc w:val="left"/>
      <w:pPr>
        <w:tabs>
          <w:tab w:val="num" w:pos="2880"/>
        </w:tabs>
        <w:ind w:left="2880" w:hanging="360"/>
      </w:pPr>
      <w:rPr>
        <w:rFonts w:ascii="Abel" w:hAnsi="Abel" w:hint="default"/>
      </w:rPr>
    </w:lvl>
    <w:lvl w:ilvl="4" w:tplc="A2A4F7CE" w:tentative="1">
      <w:start w:val="1"/>
      <w:numFmt w:val="bullet"/>
      <w:lvlText w:val="●"/>
      <w:lvlJc w:val="left"/>
      <w:pPr>
        <w:tabs>
          <w:tab w:val="num" w:pos="3600"/>
        </w:tabs>
        <w:ind w:left="3600" w:hanging="360"/>
      </w:pPr>
      <w:rPr>
        <w:rFonts w:ascii="Abel" w:hAnsi="Abel" w:hint="default"/>
      </w:rPr>
    </w:lvl>
    <w:lvl w:ilvl="5" w:tplc="5C4A00F2" w:tentative="1">
      <w:start w:val="1"/>
      <w:numFmt w:val="bullet"/>
      <w:lvlText w:val="●"/>
      <w:lvlJc w:val="left"/>
      <w:pPr>
        <w:tabs>
          <w:tab w:val="num" w:pos="4320"/>
        </w:tabs>
        <w:ind w:left="4320" w:hanging="360"/>
      </w:pPr>
      <w:rPr>
        <w:rFonts w:ascii="Abel" w:hAnsi="Abel" w:hint="default"/>
      </w:rPr>
    </w:lvl>
    <w:lvl w:ilvl="6" w:tplc="82BE247A" w:tentative="1">
      <w:start w:val="1"/>
      <w:numFmt w:val="bullet"/>
      <w:lvlText w:val="●"/>
      <w:lvlJc w:val="left"/>
      <w:pPr>
        <w:tabs>
          <w:tab w:val="num" w:pos="5040"/>
        </w:tabs>
        <w:ind w:left="5040" w:hanging="360"/>
      </w:pPr>
      <w:rPr>
        <w:rFonts w:ascii="Abel" w:hAnsi="Abel" w:hint="default"/>
      </w:rPr>
    </w:lvl>
    <w:lvl w:ilvl="7" w:tplc="B62AD65E" w:tentative="1">
      <w:start w:val="1"/>
      <w:numFmt w:val="bullet"/>
      <w:lvlText w:val="●"/>
      <w:lvlJc w:val="left"/>
      <w:pPr>
        <w:tabs>
          <w:tab w:val="num" w:pos="5760"/>
        </w:tabs>
        <w:ind w:left="5760" w:hanging="360"/>
      </w:pPr>
      <w:rPr>
        <w:rFonts w:ascii="Abel" w:hAnsi="Abel" w:hint="default"/>
      </w:rPr>
    </w:lvl>
    <w:lvl w:ilvl="8" w:tplc="8C6A5A62" w:tentative="1">
      <w:start w:val="1"/>
      <w:numFmt w:val="bullet"/>
      <w:lvlText w:val="●"/>
      <w:lvlJc w:val="left"/>
      <w:pPr>
        <w:tabs>
          <w:tab w:val="num" w:pos="6480"/>
        </w:tabs>
        <w:ind w:left="6480" w:hanging="360"/>
      </w:pPr>
      <w:rPr>
        <w:rFonts w:ascii="Abel" w:hAnsi="Abel" w:hint="default"/>
      </w:rPr>
    </w:lvl>
  </w:abstractNum>
  <w:abstractNum w:abstractNumId="14" w15:restartNumberingAfterBreak="0">
    <w:nsid w:val="10AD7E79"/>
    <w:multiLevelType w:val="hybridMultilevel"/>
    <w:tmpl w:val="9C96B494"/>
    <w:lvl w:ilvl="0" w:tplc="0368252E">
      <w:start w:val="1"/>
      <w:numFmt w:val="bullet"/>
      <w:lvlText w:val="●"/>
      <w:lvlJc w:val="left"/>
      <w:pPr>
        <w:tabs>
          <w:tab w:val="num" w:pos="720"/>
        </w:tabs>
        <w:ind w:left="720" w:hanging="360"/>
      </w:pPr>
      <w:rPr>
        <w:rFonts w:ascii="Abel" w:hAnsi="Abel" w:hint="default"/>
      </w:rPr>
    </w:lvl>
    <w:lvl w:ilvl="1" w:tplc="C0726266" w:tentative="1">
      <w:start w:val="1"/>
      <w:numFmt w:val="bullet"/>
      <w:lvlText w:val="●"/>
      <w:lvlJc w:val="left"/>
      <w:pPr>
        <w:tabs>
          <w:tab w:val="num" w:pos="1440"/>
        </w:tabs>
        <w:ind w:left="1440" w:hanging="360"/>
      </w:pPr>
      <w:rPr>
        <w:rFonts w:ascii="Abel" w:hAnsi="Abel" w:hint="default"/>
      </w:rPr>
    </w:lvl>
    <w:lvl w:ilvl="2" w:tplc="59CEC908" w:tentative="1">
      <w:start w:val="1"/>
      <w:numFmt w:val="bullet"/>
      <w:lvlText w:val="●"/>
      <w:lvlJc w:val="left"/>
      <w:pPr>
        <w:tabs>
          <w:tab w:val="num" w:pos="2160"/>
        </w:tabs>
        <w:ind w:left="2160" w:hanging="360"/>
      </w:pPr>
      <w:rPr>
        <w:rFonts w:ascii="Abel" w:hAnsi="Abel" w:hint="default"/>
      </w:rPr>
    </w:lvl>
    <w:lvl w:ilvl="3" w:tplc="B02AB90E" w:tentative="1">
      <w:start w:val="1"/>
      <w:numFmt w:val="bullet"/>
      <w:lvlText w:val="●"/>
      <w:lvlJc w:val="left"/>
      <w:pPr>
        <w:tabs>
          <w:tab w:val="num" w:pos="2880"/>
        </w:tabs>
        <w:ind w:left="2880" w:hanging="360"/>
      </w:pPr>
      <w:rPr>
        <w:rFonts w:ascii="Abel" w:hAnsi="Abel" w:hint="default"/>
      </w:rPr>
    </w:lvl>
    <w:lvl w:ilvl="4" w:tplc="D28E4F28" w:tentative="1">
      <w:start w:val="1"/>
      <w:numFmt w:val="bullet"/>
      <w:lvlText w:val="●"/>
      <w:lvlJc w:val="left"/>
      <w:pPr>
        <w:tabs>
          <w:tab w:val="num" w:pos="3600"/>
        </w:tabs>
        <w:ind w:left="3600" w:hanging="360"/>
      </w:pPr>
      <w:rPr>
        <w:rFonts w:ascii="Abel" w:hAnsi="Abel" w:hint="default"/>
      </w:rPr>
    </w:lvl>
    <w:lvl w:ilvl="5" w:tplc="16262D74" w:tentative="1">
      <w:start w:val="1"/>
      <w:numFmt w:val="bullet"/>
      <w:lvlText w:val="●"/>
      <w:lvlJc w:val="left"/>
      <w:pPr>
        <w:tabs>
          <w:tab w:val="num" w:pos="4320"/>
        </w:tabs>
        <w:ind w:left="4320" w:hanging="360"/>
      </w:pPr>
      <w:rPr>
        <w:rFonts w:ascii="Abel" w:hAnsi="Abel" w:hint="default"/>
      </w:rPr>
    </w:lvl>
    <w:lvl w:ilvl="6" w:tplc="25325770" w:tentative="1">
      <w:start w:val="1"/>
      <w:numFmt w:val="bullet"/>
      <w:lvlText w:val="●"/>
      <w:lvlJc w:val="left"/>
      <w:pPr>
        <w:tabs>
          <w:tab w:val="num" w:pos="5040"/>
        </w:tabs>
        <w:ind w:left="5040" w:hanging="360"/>
      </w:pPr>
      <w:rPr>
        <w:rFonts w:ascii="Abel" w:hAnsi="Abel" w:hint="default"/>
      </w:rPr>
    </w:lvl>
    <w:lvl w:ilvl="7" w:tplc="C8FE2E5C" w:tentative="1">
      <w:start w:val="1"/>
      <w:numFmt w:val="bullet"/>
      <w:lvlText w:val="●"/>
      <w:lvlJc w:val="left"/>
      <w:pPr>
        <w:tabs>
          <w:tab w:val="num" w:pos="5760"/>
        </w:tabs>
        <w:ind w:left="5760" w:hanging="360"/>
      </w:pPr>
      <w:rPr>
        <w:rFonts w:ascii="Abel" w:hAnsi="Abel" w:hint="default"/>
      </w:rPr>
    </w:lvl>
    <w:lvl w:ilvl="8" w:tplc="D8CA56AA" w:tentative="1">
      <w:start w:val="1"/>
      <w:numFmt w:val="bullet"/>
      <w:lvlText w:val="●"/>
      <w:lvlJc w:val="left"/>
      <w:pPr>
        <w:tabs>
          <w:tab w:val="num" w:pos="6480"/>
        </w:tabs>
        <w:ind w:left="6480" w:hanging="360"/>
      </w:pPr>
      <w:rPr>
        <w:rFonts w:ascii="Abel" w:hAnsi="Abel" w:hint="default"/>
      </w:rPr>
    </w:lvl>
  </w:abstractNum>
  <w:abstractNum w:abstractNumId="15" w15:restartNumberingAfterBreak="0">
    <w:nsid w:val="190340A5"/>
    <w:multiLevelType w:val="hybridMultilevel"/>
    <w:tmpl w:val="794CF908"/>
    <w:lvl w:ilvl="0" w:tplc="54466806">
      <w:start w:val="1"/>
      <w:numFmt w:val="bullet"/>
      <w:lvlText w:val="○"/>
      <w:lvlJc w:val="left"/>
      <w:pPr>
        <w:tabs>
          <w:tab w:val="num" w:pos="720"/>
        </w:tabs>
        <w:ind w:left="720" w:hanging="360"/>
      </w:pPr>
      <w:rPr>
        <w:rFonts w:ascii="Abel" w:hAnsi="Abel" w:hint="default"/>
      </w:rPr>
    </w:lvl>
    <w:lvl w:ilvl="1" w:tplc="201C2FB4">
      <w:start w:val="1"/>
      <w:numFmt w:val="bullet"/>
      <w:lvlText w:val="○"/>
      <w:lvlJc w:val="left"/>
      <w:pPr>
        <w:tabs>
          <w:tab w:val="num" w:pos="1440"/>
        </w:tabs>
        <w:ind w:left="1440" w:hanging="360"/>
      </w:pPr>
      <w:rPr>
        <w:rFonts w:ascii="Abel" w:hAnsi="Abel" w:hint="default"/>
      </w:rPr>
    </w:lvl>
    <w:lvl w:ilvl="2" w:tplc="9CEA2B24" w:tentative="1">
      <w:start w:val="1"/>
      <w:numFmt w:val="bullet"/>
      <w:lvlText w:val="○"/>
      <w:lvlJc w:val="left"/>
      <w:pPr>
        <w:tabs>
          <w:tab w:val="num" w:pos="2160"/>
        </w:tabs>
        <w:ind w:left="2160" w:hanging="360"/>
      </w:pPr>
      <w:rPr>
        <w:rFonts w:ascii="Abel" w:hAnsi="Abel" w:hint="default"/>
      </w:rPr>
    </w:lvl>
    <w:lvl w:ilvl="3" w:tplc="64F4590C" w:tentative="1">
      <w:start w:val="1"/>
      <w:numFmt w:val="bullet"/>
      <w:lvlText w:val="○"/>
      <w:lvlJc w:val="left"/>
      <w:pPr>
        <w:tabs>
          <w:tab w:val="num" w:pos="2880"/>
        </w:tabs>
        <w:ind w:left="2880" w:hanging="360"/>
      </w:pPr>
      <w:rPr>
        <w:rFonts w:ascii="Abel" w:hAnsi="Abel" w:hint="default"/>
      </w:rPr>
    </w:lvl>
    <w:lvl w:ilvl="4" w:tplc="A516B0C4" w:tentative="1">
      <w:start w:val="1"/>
      <w:numFmt w:val="bullet"/>
      <w:lvlText w:val="○"/>
      <w:lvlJc w:val="left"/>
      <w:pPr>
        <w:tabs>
          <w:tab w:val="num" w:pos="3600"/>
        </w:tabs>
        <w:ind w:left="3600" w:hanging="360"/>
      </w:pPr>
      <w:rPr>
        <w:rFonts w:ascii="Abel" w:hAnsi="Abel" w:hint="default"/>
      </w:rPr>
    </w:lvl>
    <w:lvl w:ilvl="5" w:tplc="DA8824B0" w:tentative="1">
      <w:start w:val="1"/>
      <w:numFmt w:val="bullet"/>
      <w:lvlText w:val="○"/>
      <w:lvlJc w:val="left"/>
      <w:pPr>
        <w:tabs>
          <w:tab w:val="num" w:pos="4320"/>
        </w:tabs>
        <w:ind w:left="4320" w:hanging="360"/>
      </w:pPr>
      <w:rPr>
        <w:rFonts w:ascii="Abel" w:hAnsi="Abel" w:hint="default"/>
      </w:rPr>
    </w:lvl>
    <w:lvl w:ilvl="6" w:tplc="E7B23800" w:tentative="1">
      <w:start w:val="1"/>
      <w:numFmt w:val="bullet"/>
      <w:lvlText w:val="○"/>
      <w:lvlJc w:val="left"/>
      <w:pPr>
        <w:tabs>
          <w:tab w:val="num" w:pos="5040"/>
        </w:tabs>
        <w:ind w:left="5040" w:hanging="360"/>
      </w:pPr>
      <w:rPr>
        <w:rFonts w:ascii="Abel" w:hAnsi="Abel" w:hint="default"/>
      </w:rPr>
    </w:lvl>
    <w:lvl w:ilvl="7" w:tplc="AE2A120E" w:tentative="1">
      <w:start w:val="1"/>
      <w:numFmt w:val="bullet"/>
      <w:lvlText w:val="○"/>
      <w:lvlJc w:val="left"/>
      <w:pPr>
        <w:tabs>
          <w:tab w:val="num" w:pos="5760"/>
        </w:tabs>
        <w:ind w:left="5760" w:hanging="360"/>
      </w:pPr>
      <w:rPr>
        <w:rFonts w:ascii="Abel" w:hAnsi="Abel" w:hint="default"/>
      </w:rPr>
    </w:lvl>
    <w:lvl w:ilvl="8" w:tplc="06485FA4" w:tentative="1">
      <w:start w:val="1"/>
      <w:numFmt w:val="bullet"/>
      <w:lvlText w:val="○"/>
      <w:lvlJc w:val="left"/>
      <w:pPr>
        <w:tabs>
          <w:tab w:val="num" w:pos="6480"/>
        </w:tabs>
        <w:ind w:left="6480" w:hanging="360"/>
      </w:pPr>
      <w:rPr>
        <w:rFonts w:ascii="Abel" w:hAnsi="Abel" w:hint="default"/>
      </w:rPr>
    </w:lvl>
  </w:abstractNum>
  <w:abstractNum w:abstractNumId="16" w15:restartNumberingAfterBreak="0">
    <w:nsid w:val="20C86307"/>
    <w:multiLevelType w:val="hybridMultilevel"/>
    <w:tmpl w:val="E432DE5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8C39FD"/>
    <w:multiLevelType w:val="hybridMultilevel"/>
    <w:tmpl w:val="D876BF7E"/>
    <w:lvl w:ilvl="0" w:tplc="FC585F4A">
      <w:start w:val="1"/>
      <w:numFmt w:val="bullet"/>
      <w:lvlText w:val="○"/>
      <w:lvlJc w:val="left"/>
      <w:pPr>
        <w:tabs>
          <w:tab w:val="num" w:pos="720"/>
        </w:tabs>
        <w:ind w:left="720" w:hanging="360"/>
      </w:pPr>
      <w:rPr>
        <w:rFonts w:ascii="Abel" w:hAnsi="Abel" w:hint="default"/>
      </w:rPr>
    </w:lvl>
    <w:lvl w:ilvl="1" w:tplc="06925FA2">
      <w:start w:val="1"/>
      <w:numFmt w:val="bullet"/>
      <w:lvlText w:val="○"/>
      <w:lvlJc w:val="left"/>
      <w:pPr>
        <w:tabs>
          <w:tab w:val="num" w:pos="1440"/>
        </w:tabs>
        <w:ind w:left="1440" w:hanging="360"/>
      </w:pPr>
      <w:rPr>
        <w:rFonts w:ascii="Abel" w:hAnsi="Abel" w:hint="default"/>
      </w:rPr>
    </w:lvl>
    <w:lvl w:ilvl="2" w:tplc="4BB61602" w:tentative="1">
      <w:start w:val="1"/>
      <w:numFmt w:val="bullet"/>
      <w:lvlText w:val="○"/>
      <w:lvlJc w:val="left"/>
      <w:pPr>
        <w:tabs>
          <w:tab w:val="num" w:pos="2160"/>
        </w:tabs>
        <w:ind w:left="2160" w:hanging="360"/>
      </w:pPr>
      <w:rPr>
        <w:rFonts w:ascii="Abel" w:hAnsi="Abel" w:hint="default"/>
      </w:rPr>
    </w:lvl>
    <w:lvl w:ilvl="3" w:tplc="C874C36C" w:tentative="1">
      <w:start w:val="1"/>
      <w:numFmt w:val="bullet"/>
      <w:lvlText w:val="○"/>
      <w:lvlJc w:val="left"/>
      <w:pPr>
        <w:tabs>
          <w:tab w:val="num" w:pos="2880"/>
        </w:tabs>
        <w:ind w:left="2880" w:hanging="360"/>
      </w:pPr>
      <w:rPr>
        <w:rFonts w:ascii="Abel" w:hAnsi="Abel" w:hint="default"/>
      </w:rPr>
    </w:lvl>
    <w:lvl w:ilvl="4" w:tplc="7E726CAC" w:tentative="1">
      <w:start w:val="1"/>
      <w:numFmt w:val="bullet"/>
      <w:lvlText w:val="○"/>
      <w:lvlJc w:val="left"/>
      <w:pPr>
        <w:tabs>
          <w:tab w:val="num" w:pos="3600"/>
        </w:tabs>
        <w:ind w:left="3600" w:hanging="360"/>
      </w:pPr>
      <w:rPr>
        <w:rFonts w:ascii="Abel" w:hAnsi="Abel" w:hint="default"/>
      </w:rPr>
    </w:lvl>
    <w:lvl w:ilvl="5" w:tplc="8A4617A6" w:tentative="1">
      <w:start w:val="1"/>
      <w:numFmt w:val="bullet"/>
      <w:lvlText w:val="○"/>
      <w:lvlJc w:val="left"/>
      <w:pPr>
        <w:tabs>
          <w:tab w:val="num" w:pos="4320"/>
        </w:tabs>
        <w:ind w:left="4320" w:hanging="360"/>
      </w:pPr>
      <w:rPr>
        <w:rFonts w:ascii="Abel" w:hAnsi="Abel" w:hint="default"/>
      </w:rPr>
    </w:lvl>
    <w:lvl w:ilvl="6" w:tplc="AA700C16" w:tentative="1">
      <w:start w:val="1"/>
      <w:numFmt w:val="bullet"/>
      <w:lvlText w:val="○"/>
      <w:lvlJc w:val="left"/>
      <w:pPr>
        <w:tabs>
          <w:tab w:val="num" w:pos="5040"/>
        </w:tabs>
        <w:ind w:left="5040" w:hanging="360"/>
      </w:pPr>
      <w:rPr>
        <w:rFonts w:ascii="Abel" w:hAnsi="Abel" w:hint="default"/>
      </w:rPr>
    </w:lvl>
    <w:lvl w:ilvl="7" w:tplc="069E15FA" w:tentative="1">
      <w:start w:val="1"/>
      <w:numFmt w:val="bullet"/>
      <w:lvlText w:val="○"/>
      <w:lvlJc w:val="left"/>
      <w:pPr>
        <w:tabs>
          <w:tab w:val="num" w:pos="5760"/>
        </w:tabs>
        <w:ind w:left="5760" w:hanging="360"/>
      </w:pPr>
      <w:rPr>
        <w:rFonts w:ascii="Abel" w:hAnsi="Abel" w:hint="default"/>
      </w:rPr>
    </w:lvl>
    <w:lvl w:ilvl="8" w:tplc="92EAB606" w:tentative="1">
      <w:start w:val="1"/>
      <w:numFmt w:val="bullet"/>
      <w:lvlText w:val="○"/>
      <w:lvlJc w:val="left"/>
      <w:pPr>
        <w:tabs>
          <w:tab w:val="num" w:pos="6480"/>
        </w:tabs>
        <w:ind w:left="6480" w:hanging="360"/>
      </w:pPr>
      <w:rPr>
        <w:rFonts w:ascii="Abel" w:hAnsi="Abel" w:hint="default"/>
      </w:rPr>
    </w:lvl>
  </w:abstractNum>
  <w:abstractNum w:abstractNumId="18" w15:restartNumberingAfterBreak="0">
    <w:nsid w:val="38473D93"/>
    <w:multiLevelType w:val="hybridMultilevel"/>
    <w:tmpl w:val="E1CCD67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1952A3"/>
    <w:multiLevelType w:val="hybridMultilevel"/>
    <w:tmpl w:val="109EDE9A"/>
    <w:lvl w:ilvl="0" w:tplc="6C8EF2E6">
      <w:start w:val="1"/>
      <w:numFmt w:val="bullet"/>
      <w:lvlText w:val="●"/>
      <w:lvlJc w:val="left"/>
      <w:pPr>
        <w:tabs>
          <w:tab w:val="num" w:pos="720"/>
        </w:tabs>
        <w:ind w:left="720" w:hanging="360"/>
      </w:pPr>
      <w:rPr>
        <w:rFonts w:ascii="Abel" w:hAnsi="Abel" w:hint="default"/>
      </w:rPr>
    </w:lvl>
    <w:lvl w:ilvl="1" w:tplc="E5661B94" w:tentative="1">
      <w:start w:val="1"/>
      <w:numFmt w:val="bullet"/>
      <w:lvlText w:val="●"/>
      <w:lvlJc w:val="left"/>
      <w:pPr>
        <w:tabs>
          <w:tab w:val="num" w:pos="1440"/>
        </w:tabs>
        <w:ind w:left="1440" w:hanging="360"/>
      </w:pPr>
      <w:rPr>
        <w:rFonts w:ascii="Abel" w:hAnsi="Abel" w:hint="default"/>
      </w:rPr>
    </w:lvl>
    <w:lvl w:ilvl="2" w:tplc="54D02BC6" w:tentative="1">
      <w:start w:val="1"/>
      <w:numFmt w:val="bullet"/>
      <w:lvlText w:val="●"/>
      <w:lvlJc w:val="left"/>
      <w:pPr>
        <w:tabs>
          <w:tab w:val="num" w:pos="2160"/>
        </w:tabs>
        <w:ind w:left="2160" w:hanging="360"/>
      </w:pPr>
      <w:rPr>
        <w:rFonts w:ascii="Abel" w:hAnsi="Abel" w:hint="default"/>
      </w:rPr>
    </w:lvl>
    <w:lvl w:ilvl="3" w:tplc="ADFC2A74" w:tentative="1">
      <w:start w:val="1"/>
      <w:numFmt w:val="bullet"/>
      <w:lvlText w:val="●"/>
      <w:lvlJc w:val="left"/>
      <w:pPr>
        <w:tabs>
          <w:tab w:val="num" w:pos="2880"/>
        </w:tabs>
        <w:ind w:left="2880" w:hanging="360"/>
      </w:pPr>
      <w:rPr>
        <w:rFonts w:ascii="Abel" w:hAnsi="Abel" w:hint="default"/>
      </w:rPr>
    </w:lvl>
    <w:lvl w:ilvl="4" w:tplc="27C4FC54" w:tentative="1">
      <w:start w:val="1"/>
      <w:numFmt w:val="bullet"/>
      <w:lvlText w:val="●"/>
      <w:lvlJc w:val="left"/>
      <w:pPr>
        <w:tabs>
          <w:tab w:val="num" w:pos="3600"/>
        </w:tabs>
        <w:ind w:left="3600" w:hanging="360"/>
      </w:pPr>
      <w:rPr>
        <w:rFonts w:ascii="Abel" w:hAnsi="Abel" w:hint="default"/>
      </w:rPr>
    </w:lvl>
    <w:lvl w:ilvl="5" w:tplc="DBE0A05C" w:tentative="1">
      <w:start w:val="1"/>
      <w:numFmt w:val="bullet"/>
      <w:lvlText w:val="●"/>
      <w:lvlJc w:val="left"/>
      <w:pPr>
        <w:tabs>
          <w:tab w:val="num" w:pos="4320"/>
        </w:tabs>
        <w:ind w:left="4320" w:hanging="360"/>
      </w:pPr>
      <w:rPr>
        <w:rFonts w:ascii="Abel" w:hAnsi="Abel" w:hint="default"/>
      </w:rPr>
    </w:lvl>
    <w:lvl w:ilvl="6" w:tplc="595820B2" w:tentative="1">
      <w:start w:val="1"/>
      <w:numFmt w:val="bullet"/>
      <w:lvlText w:val="●"/>
      <w:lvlJc w:val="left"/>
      <w:pPr>
        <w:tabs>
          <w:tab w:val="num" w:pos="5040"/>
        </w:tabs>
        <w:ind w:left="5040" w:hanging="360"/>
      </w:pPr>
      <w:rPr>
        <w:rFonts w:ascii="Abel" w:hAnsi="Abel" w:hint="default"/>
      </w:rPr>
    </w:lvl>
    <w:lvl w:ilvl="7" w:tplc="A8008362" w:tentative="1">
      <w:start w:val="1"/>
      <w:numFmt w:val="bullet"/>
      <w:lvlText w:val="●"/>
      <w:lvlJc w:val="left"/>
      <w:pPr>
        <w:tabs>
          <w:tab w:val="num" w:pos="5760"/>
        </w:tabs>
        <w:ind w:left="5760" w:hanging="360"/>
      </w:pPr>
      <w:rPr>
        <w:rFonts w:ascii="Abel" w:hAnsi="Abel" w:hint="default"/>
      </w:rPr>
    </w:lvl>
    <w:lvl w:ilvl="8" w:tplc="C6648FF2" w:tentative="1">
      <w:start w:val="1"/>
      <w:numFmt w:val="bullet"/>
      <w:lvlText w:val="●"/>
      <w:lvlJc w:val="left"/>
      <w:pPr>
        <w:tabs>
          <w:tab w:val="num" w:pos="6480"/>
        </w:tabs>
        <w:ind w:left="6480" w:hanging="360"/>
      </w:pPr>
      <w:rPr>
        <w:rFonts w:ascii="Abel" w:hAnsi="Abel" w:hint="default"/>
      </w:rPr>
    </w:lvl>
  </w:abstractNum>
  <w:abstractNum w:abstractNumId="20" w15:restartNumberingAfterBreak="0">
    <w:nsid w:val="5D7400AB"/>
    <w:multiLevelType w:val="hybridMultilevel"/>
    <w:tmpl w:val="ADDC5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CA2C55"/>
    <w:multiLevelType w:val="hybridMultilevel"/>
    <w:tmpl w:val="F4FC0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526E72"/>
    <w:multiLevelType w:val="hybridMultilevel"/>
    <w:tmpl w:val="A066F1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22"/>
  </w:num>
  <w:num w:numId="14">
    <w:abstractNumId w:val="19"/>
  </w:num>
  <w:num w:numId="15">
    <w:abstractNumId w:val="13"/>
  </w:num>
  <w:num w:numId="16">
    <w:abstractNumId w:val="18"/>
  </w:num>
  <w:num w:numId="17">
    <w:abstractNumId w:val="14"/>
  </w:num>
  <w:num w:numId="18">
    <w:abstractNumId w:val="11"/>
  </w:num>
  <w:num w:numId="19">
    <w:abstractNumId w:val="17"/>
  </w:num>
  <w:num w:numId="20">
    <w:abstractNumId w:val="15"/>
  </w:num>
  <w:num w:numId="21">
    <w:abstractNumId w:val="12"/>
  </w:num>
  <w:num w:numId="22">
    <w:abstractNumId w:val="1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422"/>
    <w:rsid w:val="00006821"/>
    <w:rsid w:val="00025043"/>
    <w:rsid w:val="000275F2"/>
    <w:rsid w:val="00031C4B"/>
    <w:rsid w:val="000426D6"/>
    <w:rsid w:val="00076636"/>
    <w:rsid w:val="000837BB"/>
    <w:rsid w:val="0009506C"/>
    <w:rsid w:val="000D4229"/>
    <w:rsid w:val="000E6DF8"/>
    <w:rsid w:val="000F36DE"/>
    <w:rsid w:val="00112D41"/>
    <w:rsid w:val="00116286"/>
    <w:rsid w:val="001507C0"/>
    <w:rsid w:val="0015143E"/>
    <w:rsid w:val="00165A3F"/>
    <w:rsid w:val="0017207E"/>
    <w:rsid w:val="001731DB"/>
    <w:rsid w:val="001B36FC"/>
    <w:rsid w:val="001B5E87"/>
    <w:rsid w:val="001D717D"/>
    <w:rsid w:val="00204236"/>
    <w:rsid w:val="0020483E"/>
    <w:rsid w:val="002132AB"/>
    <w:rsid w:val="00231B01"/>
    <w:rsid w:val="00277FBE"/>
    <w:rsid w:val="002C0657"/>
    <w:rsid w:val="002C4788"/>
    <w:rsid w:val="002E1E88"/>
    <w:rsid w:val="002E4AA0"/>
    <w:rsid w:val="002E5143"/>
    <w:rsid w:val="002E71F5"/>
    <w:rsid w:val="002F15A8"/>
    <w:rsid w:val="00302BA7"/>
    <w:rsid w:val="003231AA"/>
    <w:rsid w:val="00343C82"/>
    <w:rsid w:val="00350ECC"/>
    <w:rsid w:val="0036477E"/>
    <w:rsid w:val="00372CA1"/>
    <w:rsid w:val="00381B93"/>
    <w:rsid w:val="003830F1"/>
    <w:rsid w:val="003E3619"/>
    <w:rsid w:val="003F0B71"/>
    <w:rsid w:val="003F6304"/>
    <w:rsid w:val="00402896"/>
    <w:rsid w:val="00414560"/>
    <w:rsid w:val="0042312D"/>
    <w:rsid w:val="00427F0A"/>
    <w:rsid w:val="0044402B"/>
    <w:rsid w:val="00464C0F"/>
    <w:rsid w:val="00466D35"/>
    <w:rsid w:val="00470497"/>
    <w:rsid w:val="004745EC"/>
    <w:rsid w:val="0048760C"/>
    <w:rsid w:val="004B0CF3"/>
    <w:rsid w:val="004E127C"/>
    <w:rsid w:val="00504038"/>
    <w:rsid w:val="00552DDF"/>
    <w:rsid w:val="00567651"/>
    <w:rsid w:val="0059670A"/>
    <w:rsid w:val="005C17F8"/>
    <w:rsid w:val="005E65E1"/>
    <w:rsid w:val="005F2EB2"/>
    <w:rsid w:val="00605F2E"/>
    <w:rsid w:val="006065D2"/>
    <w:rsid w:val="00641BBF"/>
    <w:rsid w:val="0067050A"/>
    <w:rsid w:val="0067273B"/>
    <w:rsid w:val="00687334"/>
    <w:rsid w:val="006B687D"/>
    <w:rsid w:val="006C5477"/>
    <w:rsid w:val="006C63B0"/>
    <w:rsid w:val="006C75D3"/>
    <w:rsid w:val="006D4B4F"/>
    <w:rsid w:val="006E28DF"/>
    <w:rsid w:val="00714373"/>
    <w:rsid w:val="007164F6"/>
    <w:rsid w:val="00721236"/>
    <w:rsid w:val="0073178F"/>
    <w:rsid w:val="007409EB"/>
    <w:rsid w:val="00760A4A"/>
    <w:rsid w:val="00770B42"/>
    <w:rsid w:val="00786B7A"/>
    <w:rsid w:val="007877F9"/>
    <w:rsid w:val="007D5684"/>
    <w:rsid w:val="007E6723"/>
    <w:rsid w:val="007F73AB"/>
    <w:rsid w:val="00815183"/>
    <w:rsid w:val="00841D74"/>
    <w:rsid w:val="00866ACE"/>
    <w:rsid w:val="00870E10"/>
    <w:rsid w:val="00873459"/>
    <w:rsid w:val="00881F2A"/>
    <w:rsid w:val="008C1704"/>
    <w:rsid w:val="008D58E0"/>
    <w:rsid w:val="00917823"/>
    <w:rsid w:val="00917DEB"/>
    <w:rsid w:val="009202C8"/>
    <w:rsid w:val="00926C4A"/>
    <w:rsid w:val="00966292"/>
    <w:rsid w:val="00972C41"/>
    <w:rsid w:val="00994444"/>
    <w:rsid w:val="0099504E"/>
    <w:rsid w:val="00A25D4B"/>
    <w:rsid w:val="00A27CC0"/>
    <w:rsid w:val="00A30139"/>
    <w:rsid w:val="00A36DB7"/>
    <w:rsid w:val="00A40813"/>
    <w:rsid w:val="00A620F7"/>
    <w:rsid w:val="00A62E09"/>
    <w:rsid w:val="00A83852"/>
    <w:rsid w:val="00AA1095"/>
    <w:rsid w:val="00AB324F"/>
    <w:rsid w:val="00AD7111"/>
    <w:rsid w:val="00AE2ABA"/>
    <w:rsid w:val="00B1028D"/>
    <w:rsid w:val="00B1309E"/>
    <w:rsid w:val="00B622FA"/>
    <w:rsid w:val="00B7341D"/>
    <w:rsid w:val="00BA0C71"/>
    <w:rsid w:val="00BE198F"/>
    <w:rsid w:val="00BE4672"/>
    <w:rsid w:val="00BF0D0A"/>
    <w:rsid w:val="00C06660"/>
    <w:rsid w:val="00C2617E"/>
    <w:rsid w:val="00C30185"/>
    <w:rsid w:val="00C31B5D"/>
    <w:rsid w:val="00C4540A"/>
    <w:rsid w:val="00C45453"/>
    <w:rsid w:val="00C46E65"/>
    <w:rsid w:val="00C52973"/>
    <w:rsid w:val="00C6115B"/>
    <w:rsid w:val="00C8436C"/>
    <w:rsid w:val="00C91A43"/>
    <w:rsid w:val="00CA676E"/>
    <w:rsid w:val="00CA7201"/>
    <w:rsid w:val="00CB5020"/>
    <w:rsid w:val="00CC1D1B"/>
    <w:rsid w:val="00CD4B1B"/>
    <w:rsid w:val="00D35DD4"/>
    <w:rsid w:val="00D52270"/>
    <w:rsid w:val="00D95F3C"/>
    <w:rsid w:val="00DA0BF0"/>
    <w:rsid w:val="00DA792E"/>
    <w:rsid w:val="00DA7F71"/>
    <w:rsid w:val="00DB3AE4"/>
    <w:rsid w:val="00DC6457"/>
    <w:rsid w:val="00DE3D86"/>
    <w:rsid w:val="00E00182"/>
    <w:rsid w:val="00E31E1D"/>
    <w:rsid w:val="00E47EC7"/>
    <w:rsid w:val="00E51CDC"/>
    <w:rsid w:val="00E61CEE"/>
    <w:rsid w:val="00E837D7"/>
    <w:rsid w:val="00E8457D"/>
    <w:rsid w:val="00EC5CBC"/>
    <w:rsid w:val="00EF6194"/>
    <w:rsid w:val="00F017B6"/>
    <w:rsid w:val="00F020EF"/>
    <w:rsid w:val="00F24A66"/>
    <w:rsid w:val="00F65184"/>
    <w:rsid w:val="00FA0BC0"/>
    <w:rsid w:val="00FC1EBC"/>
    <w:rsid w:val="00FC5422"/>
    <w:rsid w:val="00FE077A"/>
    <w:rsid w:val="00FE396B"/>
    <w:rsid w:val="00FE517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2A637F2E"/>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286"/>
    <w:pPr>
      <w:spacing w:after="240" w:line="271" w:lineRule="auto"/>
    </w:pPr>
  </w:style>
  <w:style w:type="paragraph" w:styleId="Heading1">
    <w:name w:val="heading 1"/>
    <w:basedOn w:val="BodyText"/>
    <w:next w:val="Normal"/>
    <w:link w:val="Heading1Char"/>
    <w:uiPriority w:val="9"/>
    <w:qFormat/>
    <w:rsid w:val="00116286"/>
    <w:pPr>
      <w:kinsoku w:val="0"/>
      <w:overflowPunct w:val="0"/>
      <w:spacing w:before="240" w:after="120"/>
      <w:ind w:left="14" w:hanging="14"/>
      <w:outlineLvl w:val="0"/>
    </w:pPr>
    <w:rPr>
      <w:b/>
      <w:bCs/>
      <w:sz w:val="48"/>
      <w:szCs w:val="48"/>
    </w:rPr>
  </w:style>
  <w:style w:type="paragraph" w:styleId="Heading2">
    <w:name w:val="heading 2"/>
    <w:basedOn w:val="Normal"/>
    <w:next w:val="Normal"/>
    <w:link w:val="Heading2Char"/>
    <w:uiPriority w:val="9"/>
    <w:unhideWhenUsed/>
    <w:qFormat/>
    <w:rsid w:val="00DE3D86"/>
    <w:pPr>
      <w:kinsoku w:val="0"/>
      <w:overflowPunct w:val="0"/>
      <w:spacing w:after="120"/>
      <w:outlineLvl w:val="1"/>
    </w:pPr>
    <w:rPr>
      <w:color w:val="E76618" w:themeColor="accent4"/>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286"/>
    <w:rPr>
      <w:b/>
      <w:bCs/>
      <w:sz w:val="48"/>
      <w:szCs w:val="48"/>
    </w:rPr>
  </w:style>
  <w:style w:type="paragraph" w:customStyle="1" w:styleId="YellowQoute">
    <w:name w:val="Yellow Qoute"/>
    <w:uiPriority w:val="1"/>
    <w:rsid w:val="002132AB"/>
    <w:pPr>
      <w:widowControl w:val="0"/>
      <w:autoSpaceDE w:val="0"/>
      <w:autoSpaceDN w:val="0"/>
      <w:spacing w:before="915" w:line="194" w:lineRule="auto"/>
      <w:ind w:right="3177" w:firstLine="53"/>
      <w:jc w:val="center"/>
    </w:pPr>
    <w:rPr>
      <w:rFonts w:ascii="Oswald-Light" w:eastAsia="Oswald-Light" w:hAnsi="Oswald-Light" w:cs="Oswald-Light"/>
      <w:noProof/>
      <w:color w:val="ECB135"/>
      <w:sz w:val="42"/>
      <w:szCs w:val="42"/>
    </w:rPr>
  </w:style>
  <w:style w:type="paragraph" w:styleId="Subtitle">
    <w:name w:val="Subtitle"/>
    <w:basedOn w:val="Normal"/>
    <w:next w:val="Normal"/>
    <w:link w:val="SubtitleChar"/>
    <w:uiPriority w:val="11"/>
    <w:qFormat/>
    <w:rsid w:val="00917DEB"/>
    <w:pPr>
      <w:widowControl w:val="0"/>
      <w:autoSpaceDE w:val="0"/>
      <w:autoSpaceDN w:val="0"/>
      <w:adjustRightInd w:val="0"/>
      <w:spacing w:after="0" w:line="240" w:lineRule="auto"/>
      <w:jc w:val="center"/>
    </w:pPr>
    <w:rPr>
      <w:rFonts w:cs="Arial"/>
      <w:b/>
      <w:bCs/>
      <w:color w:val="323133"/>
      <w:sz w:val="40"/>
      <w:szCs w:val="56"/>
    </w:rPr>
  </w:style>
  <w:style w:type="paragraph" w:styleId="BodyText">
    <w:name w:val="Body Text"/>
    <w:basedOn w:val="Normal"/>
    <w:link w:val="BodyTextChar"/>
    <w:uiPriority w:val="1"/>
    <w:semiHidden/>
    <w:rsid w:val="00CA676E"/>
  </w:style>
  <w:style w:type="character" w:styleId="SubtleEmphasis">
    <w:name w:val="Subtle Emphasis"/>
    <w:uiPriority w:val="19"/>
    <w:semiHidden/>
    <w:rsid w:val="00F020EF"/>
    <w:rPr>
      <w:rFonts w:ascii="Arial" w:hAnsi="Arial" w:cs="Arial"/>
      <w:b/>
      <w:bCs/>
      <w:color w:val="6D6F72"/>
      <w:sz w:val="37"/>
      <w:szCs w:val="37"/>
    </w:rPr>
  </w:style>
  <w:style w:type="paragraph" w:styleId="Title">
    <w:name w:val="Title"/>
    <w:basedOn w:val="Normal"/>
    <w:next w:val="Normal"/>
    <w:link w:val="TitleChar"/>
    <w:uiPriority w:val="10"/>
    <w:qFormat/>
    <w:rsid w:val="00972C41"/>
    <w:pPr>
      <w:widowControl w:val="0"/>
      <w:pBdr>
        <w:top w:val="single" w:sz="18" w:space="9" w:color="E6B91E" w:themeColor="accent3"/>
        <w:bottom w:val="single" w:sz="18" w:space="9" w:color="E6B91E" w:themeColor="accent3"/>
      </w:pBdr>
      <w:autoSpaceDE w:val="0"/>
      <w:autoSpaceDN w:val="0"/>
      <w:adjustRightInd w:val="0"/>
      <w:spacing w:before="640" w:line="1094" w:lineRule="exact"/>
      <w:ind w:left="274" w:right="6134"/>
    </w:pPr>
    <w:rPr>
      <w:rFonts w:asciiTheme="majorHAnsi" w:hAnsiTheme="majorHAnsi" w:cs="Arial"/>
      <w:b/>
      <w:bCs/>
      <w:color w:val="323133"/>
      <w:sz w:val="72"/>
      <w:szCs w:val="96"/>
    </w:rPr>
  </w:style>
  <w:style w:type="character" w:customStyle="1" w:styleId="TitleChar">
    <w:name w:val="Title Char"/>
    <w:basedOn w:val="DefaultParagraphFont"/>
    <w:link w:val="Title"/>
    <w:uiPriority w:val="10"/>
    <w:rsid w:val="00972C41"/>
    <w:rPr>
      <w:rFonts w:asciiTheme="majorHAnsi" w:hAnsiTheme="majorHAnsi" w:cs="Arial"/>
      <w:b/>
      <w:bCs/>
      <w:color w:val="323133"/>
      <w:sz w:val="72"/>
      <w:szCs w:val="96"/>
    </w:rPr>
  </w:style>
  <w:style w:type="character" w:customStyle="1" w:styleId="SubtitleChar">
    <w:name w:val="Subtitle Char"/>
    <w:basedOn w:val="DefaultParagraphFont"/>
    <w:link w:val="Subtitle"/>
    <w:uiPriority w:val="11"/>
    <w:rsid w:val="00917DEB"/>
    <w:rPr>
      <w:rFonts w:cs="Arial"/>
      <w:b/>
      <w:bCs/>
      <w:color w:val="323133"/>
      <w:sz w:val="40"/>
      <w:szCs w:val="56"/>
    </w:rPr>
  </w:style>
  <w:style w:type="character" w:customStyle="1" w:styleId="BodyTextChar">
    <w:name w:val="Body Text Char"/>
    <w:basedOn w:val="DefaultParagraphFont"/>
    <w:link w:val="BodyText"/>
    <w:uiPriority w:val="1"/>
    <w:semiHidden/>
    <w:rsid w:val="00381B93"/>
    <w:rPr>
      <w:rFonts w:ascii="Arial" w:hAnsi="Arial"/>
    </w:rPr>
  </w:style>
  <w:style w:type="character" w:customStyle="1" w:styleId="Heading2Char">
    <w:name w:val="Heading 2 Char"/>
    <w:basedOn w:val="DefaultParagraphFont"/>
    <w:link w:val="Heading2"/>
    <w:uiPriority w:val="9"/>
    <w:rsid w:val="00DE3D86"/>
    <w:rPr>
      <w:color w:val="E76618" w:themeColor="accent4"/>
      <w:sz w:val="36"/>
      <w:szCs w:val="36"/>
    </w:rPr>
  </w:style>
  <w:style w:type="paragraph" w:styleId="Quote">
    <w:name w:val="Quote"/>
    <w:basedOn w:val="Normal"/>
    <w:next w:val="Normal"/>
    <w:link w:val="QuoteChar"/>
    <w:uiPriority w:val="29"/>
    <w:qFormat/>
    <w:rsid w:val="0017207E"/>
    <w:pPr>
      <w:kinsoku w:val="0"/>
      <w:overflowPunct w:val="0"/>
      <w:spacing w:line="312" w:lineRule="auto"/>
      <w:ind w:right="4305"/>
    </w:pPr>
    <w:rPr>
      <w:color w:val="C42F1A" w:themeColor="accent5"/>
    </w:rPr>
  </w:style>
  <w:style w:type="character" w:customStyle="1" w:styleId="QuoteChar">
    <w:name w:val="Quote Char"/>
    <w:basedOn w:val="DefaultParagraphFont"/>
    <w:link w:val="Quote"/>
    <w:uiPriority w:val="29"/>
    <w:rsid w:val="0017207E"/>
    <w:rPr>
      <w:color w:val="C42F1A" w:themeColor="accent5"/>
    </w:rPr>
  </w:style>
  <w:style w:type="character" w:styleId="Strong">
    <w:name w:val="Strong"/>
    <w:uiPriority w:val="22"/>
    <w:semiHidden/>
    <w:rsid w:val="00F020EF"/>
    <w:rPr>
      <w:b/>
      <w:bCs/>
      <w:color w:val="414042"/>
      <w:sz w:val="28"/>
      <w:szCs w:val="28"/>
    </w:rPr>
  </w:style>
  <w:style w:type="paragraph" w:styleId="DocumentMap">
    <w:name w:val="Document Map"/>
    <w:basedOn w:val="Normal"/>
    <w:link w:val="DocumentMapChar"/>
    <w:uiPriority w:val="99"/>
    <w:semiHidden/>
    <w:unhideWhenUsed/>
    <w:rsid w:val="004745EC"/>
    <w:rPr>
      <w:rFonts w:ascii="Times New Roman" w:hAnsi="Times New Roman" w:cs="Times New Roman"/>
    </w:rPr>
  </w:style>
  <w:style w:type="character" w:customStyle="1" w:styleId="DocumentMapChar">
    <w:name w:val="Document Map Char"/>
    <w:basedOn w:val="DefaultParagraphFont"/>
    <w:link w:val="DocumentMap"/>
    <w:uiPriority w:val="99"/>
    <w:semiHidden/>
    <w:rsid w:val="004745EC"/>
    <w:rPr>
      <w:rFonts w:ascii="Times New Roman" w:hAnsi="Times New Roman" w:cs="Times New Roman"/>
    </w:rPr>
  </w:style>
  <w:style w:type="paragraph" w:styleId="Revision">
    <w:name w:val="Revision"/>
    <w:hidden/>
    <w:uiPriority w:val="99"/>
    <w:semiHidden/>
    <w:rsid w:val="004745EC"/>
  </w:style>
  <w:style w:type="paragraph" w:styleId="Header">
    <w:name w:val="header"/>
    <w:basedOn w:val="Normal"/>
    <w:link w:val="HeaderChar"/>
    <w:uiPriority w:val="99"/>
    <w:unhideWhenUsed/>
    <w:rsid w:val="00116286"/>
    <w:pPr>
      <w:tabs>
        <w:tab w:val="center" w:pos="4680"/>
        <w:tab w:val="right" w:pos="9360"/>
      </w:tabs>
      <w:spacing w:after="0" w:line="240" w:lineRule="auto"/>
      <w:jc w:val="right"/>
    </w:pPr>
    <w:rPr>
      <w:b/>
    </w:rPr>
  </w:style>
  <w:style w:type="character" w:customStyle="1" w:styleId="HeaderChar">
    <w:name w:val="Header Char"/>
    <w:basedOn w:val="DefaultParagraphFont"/>
    <w:link w:val="Header"/>
    <w:uiPriority w:val="99"/>
    <w:rsid w:val="00116286"/>
    <w:rPr>
      <w:b/>
    </w:rPr>
  </w:style>
  <w:style w:type="paragraph" w:styleId="Footer">
    <w:name w:val="footer"/>
    <w:basedOn w:val="Normal"/>
    <w:link w:val="FooterChar"/>
    <w:uiPriority w:val="99"/>
    <w:unhideWhenUsed/>
    <w:rsid w:val="007164F6"/>
    <w:pPr>
      <w:tabs>
        <w:tab w:val="center" w:pos="4680"/>
        <w:tab w:val="right" w:pos="9360"/>
      </w:tabs>
    </w:pPr>
  </w:style>
  <w:style w:type="character" w:customStyle="1" w:styleId="FooterChar">
    <w:name w:val="Footer Char"/>
    <w:basedOn w:val="DefaultParagraphFont"/>
    <w:link w:val="Footer"/>
    <w:uiPriority w:val="99"/>
    <w:rsid w:val="007164F6"/>
    <w:rPr>
      <w:rFonts w:ascii="Arial" w:hAnsi="Arial"/>
    </w:rPr>
  </w:style>
  <w:style w:type="table" w:styleId="TableGrid">
    <w:name w:val="Table Grid"/>
    <w:basedOn w:val="TableNormal"/>
    <w:uiPriority w:val="39"/>
    <w:rsid w:val="00381B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semiHidden/>
    <w:rsid w:val="00381B93"/>
    <w:rPr>
      <w:b/>
      <w:bCs/>
      <w:i/>
      <w:iCs/>
      <w:spacing w:val="5"/>
    </w:rPr>
  </w:style>
  <w:style w:type="character" w:styleId="Emphasis">
    <w:name w:val="Emphasis"/>
    <w:basedOn w:val="DefaultParagraphFont"/>
    <w:uiPriority w:val="20"/>
    <w:semiHidden/>
    <w:rsid w:val="00381B93"/>
    <w:rPr>
      <w:i/>
      <w:iCs/>
    </w:rPr>
  </w:style>
  <w:style w:type="paragraph" w:styleId="IntenseQuote">
    <w:name w:val="Intense Quote"/>
    <w:basedOn w:val="Normal"/>
    <w:next w:val="Normal"/>
    <w:link w:val="IntenseQuoteChar"/>
    <w:uiPriority w:val="30"/>
    <w:semiHidden/>
    <w:rsid w:val="00381B93"/>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IntenseQuoteChar">
    <w:name w:val="Intense Quote Char"/>
    <w:basedOn w:val="DefaultParagraphFont"/>
    <w:link w:val="IntenseQuote"/>
    <w:uiPriority w:val="30"/>
    <w:semiHidden/>
    <w:rsid w:val="00381B93"/>
    <w:rPr>
      <w:rFonts w:ascii="Arial" w:hAnsi="Arial"/>
      <w:i/>
      <w:iCs/>
      <w:color w:val="90C226" w:themeColor="accent1"/>
    </w:rPr>
  </w:style>
  <w:style w:type="character" w:styleId="IntenseEmphasis">
    <w:name w:val="Intense Emphasis"/>
    <w:basedOn w:val="DefaultParagraphFont"/>
    <w:uiPriority w:val="21"/>
    <w:semiHidden/>
    <w:rsid w:val="00381B93"/>
    <w:rPr>
      <w:i/>
      <w:iCs/>
      <w:color w:val="90C226" w:themeColor="accent1"/>
    </w:rPr>
  </w:style>
  <w:style w:type="character" w:styleId="IntenseReference">
    <w:name w:val="Intense Reference"/>
    <w:basedOn w:val="DefaultParagraphFont"/>
    <w:uiPriority w:val="32"/>
    <w:semiHidden/>
    <w:rsid w:val="00381B93"/>
    <w:rPr>
      <w:b/>
      <w:bCs/>
      <w:smallCaps/>
      <w:color w:val="90C226" w:themeColor="accent1"/>
      <w:spacing w:val="5"/>
    </w:rPr>
  </w:style>
  <w:style w:type="paragraph" w:styleId="ListParagraph">
    <w:name w:val="List Paragraph"/>
    <w:basedOn w:val="Normal"/>
    <w:uiPriority w:val="34"/>
    <w:semiHidden/>
    <w:rsid w:val="00381B93"/>
    <w:pPr>
      <w:ind w:left="720"/>
      <w:contextualSpacing/>
    </w:pPr>
  </w:style>
  <w:style w:type="paragraph" w:styleId="MacroText">
    <w:name w:val="macro"/>
    <w:link w:val="MacroTextChar"/>
    <w:uiPriority w:val="99"/>
    <w:semiHidden/>
    <w:unhideWhenUsed/>
    <w:rsid w:val="00381B93"/>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381B93"/>
    <w:rPr>
      <w:rFonts w:ascii="Consolas" w:hAnsi="Consolas"/>
      <w:sz w:val="20"/>
      <w:szCs w:val="20"/>
    </w:rPr>
  </w:style>
  <w:style w:type="character" w:customStyle="1" w:styleId="SmartHyperlink1">
    <w:name w:val="Smart Hyperlink1"/>
    <w:basedOn w:val="DefaultParagraphFont"/>
    <w:uiPriority w:val="99"/>
    <w:semiHidden/>
    <w:rsid w:val="00381B93"/>
    <w:rPr>
      <w:u w:val="dotted"/>
    </w:rPr>
  </w:style>
  <w:style w:type="character" w:styleId="SubtleReference">
    <w:name w:val="Subtle Reference"/>
    <w:basedOn w:val="DefaultParagraphFont"/>
    <w:uiPriority w:val="31"/>
    <w:semiHidden/>
    <w:rsid w:val="00381B93"/>
    <w:rPr>
      <w:smallCaps/>
      <w:color w:val="5A5A5A" w:themeColor="text1" w:themeTint="A5"/>
    </w:rPr>
  </w:style>
  <w:style w:type="character" w:customStyle="1" w:styleId="UnresolvedMention1">
    <w:name w:val="Unresolved Mention1"/>
    <w:basedOn w:val="DefaultParagraphFont"/>
    <w:uiPriority w:val="99"/>
    <w:semiHidden/>
    <w:rsid w:val="00381B93"/>
    <w:rPr>
      <w:color w:val="808080"/>
      <w:shd w:val="clear" w:color="auto" w:fill="E6E6E6"/>
    </w:rPr>
  </w:style>
  <w:style w:type="paragraph" w:styleId="Date">
    <w:name w:val="Date"/>
    <w:basedOn w:val="Normal"/>
    <w:next w:val="Normal"/>
    <w:link w:val="DateChar"/>
    <w:uiPriority w:val="99"/>
    <w:rsid w:val="00972C41"/>
    <w:pPr>
      <w:spacing w:before="960"/>
      <w:ind w:left="274" w:right="6034"/>
      <w:jc w:val="center"/>
    </w:pPr>
    <w:rPr>
      <w:b/>
      <w:caps/>
    </w:rPr>
  </w:style>
  <w:style w:type="character" w:customStyle="1" w:styleId="DateChar">
    <w:name w:val="Date Char"/>
    <w:basedOn w:val="DefaultParagraphFont"/>
    <w:link w:val="Date"/>
    <w:uiPriority w:val="99"/>
    <w:rsid w:val="00972C41"/>
    <w:rPr>
      <w:b/>
      <w:caps/>
    </w:rPr>
  </w:style>
  <w:style w:type="paragraph" w:styleId="BalloonText">
    <w:name w:val="Balloon Text"/>
    <w:basedOn w:val="Normal"/>
    <w:link w:val="BalloonTextChar"/>
    <w:uiPriority w:val="99"/>
    <w:semiHidden/>
    <w:unhideWhenUsed/>
    <w:rsid w:val="001162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286"/>
    <w:rPr>
      <w:rFonts w:ascii="Segoe UI" w:hAnsi="Segoe UI" w:cs="Segoe UI"/>
      <w:sz w:val="18"/>
      <w:szCs w:val="18"/>
    </w:rPr>
  </w:style>
  <w:style w:type="paragraph" w:styleId="NoSpacing">
    <w:name w:val="No Spacing"/>
    <w:uiPriority w:val="1"/>
    <w:qFormat/>
    <w:rsid w:val="00DE3D86"/>
  </w:style>
  <w:style w:type="character" w:styleId="PlaceholderText">
    <w:name w:val="Placeholder Text"/>
    <w:basedOn w:val="DefaultParagraphFont"/>
    <w:uiPriority w:val="99"/>
    <w:semiHidden/>
    <w:rsid w:val="003231AA"/>
    <w:rPr>
      <w:color w:val="808080"/>
    </w:rPr>
  </w:style>
  <w:style w:type="paragraph" w:customStyle="1" w:styleId="CompanyLogoImageLine">
    <w:name w:val="Company Logo Image Line"/>
    <w:basedOn w:val="Normal"/>
    <w:qFormat/>
    <w:rsid w:val="00AE2ABA"/>
    <w:pPr>
      <w:ind w:left="297"/>
    </w:pPr>
  </w:style>
  <w:style w:type="paragraph" w:customStyle="1" w:styleId="BlankSpace">
    <w:name w:val="Blank Space"/>
    <w:basedOn w:val="Normal"/>
    <w:qFormat/>
    <w:rsid w:val="00C06660"/>
    <w:pPr>
      <w:spacing w:before="3680"/>
    </w:pPr>
  </w:style>
  <w:style w:type="character" w:styleId="Hyperlink">
    <w:name w:val="Hyperlink"/>
    <w:basedOn w:val="DefaultParagraphFont"/>
    <w:uiPriority w:val="99"/>
    <w:unhideWhenUsed/>
    <w:rsid w:val="00B1028D"/>
    <w:rPr>
      <w:color w:val="99CA3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78033">
      <w:bodyDiv w:val="1"/>
      <w:marLeft w:val="0"/>
      <w:marRight w:val="0"/>
      <w:marTop w:val="0"/>
      <w:marBottom w:val="0"/>
      <w:divBdr>
        <w:top w:val="none" w:sz="0" w:space="0" w:color="auto"/>
        <w:left w:val="none" w:sz="0" w:space="0" w:color="auto"/>
        <w:bottom w:val="none" w:sz="0" w:space="0" w:color="auto"/>
        <w:right w:val="none" w:sz="0" w:space="0" w:color="auto"/>
      </w:divBdr>
      <w:divsChild>
        <w:div w:id="236788768">
          <w:marLeft w:val="720"/>
          <w:marRight w:val="0"/>
          <w:marTop w:val="0"/>
          <w:marBottom w:val="0"/>
          <w:divBdr>
            <w:top w:val="none" w:sz="0" w:space="0" w:color="auto"/>
            <w:left w:val="none" w:sz="0" w:space="0" w:color="auto"/>
            <w:bottom w:val="none" w:sz="0" w:space="0" w:color="auto"/>
            <w:right w:val="none" w:sz="0" w:space="0" w:color="auto"/>
          </w:divBdr>
        </w:div>
      </w:divsChild>
    </w:div>
    <w:div w:id="271283537">
      <w:bodyDiv w:val="1"/>
      <w:marLeft w:val="0"/>
      <w:marRight w:val="0"/>
      <w:marTop w:val="0"/>
      <w:marBottom w:val="0"/>
      <w:divBdr>
        <w:top w:val="none" w:sz="0" w:space="0" w:color="auto"/>
        <w:left w:val="none" w:sz="0" w:space="0" w:color="auto"/>
        <w:bottom w:val="none" w:sz="0" w:space="0" w:color="auto"/>
        <w:right w:val="none" w:sz="0" w:space="0" w:color="auto"/>
      </w:divBdr>
      <w:divsChild>
        <w:div w:id="897202791">
          <w:marLeft w:val="720"/>
          <w:marRight w:val="0"/>
          <w:marTop w:val="0"/>
          <w:marBottom w:val="0"/>
          <w:divBdr>
            <w:top w:val="none" w:sz="0" w:space="0" w:color="auto"/>
            <w:left w:val="none" w:sz="0" w:space="0" w:color="auto"/>
            <w:bottom w:val="none" w:sz="0" w:space="0" w:color="auto"/>
            <w:right w:val="none" w:sz="0" w:space="0" w:color="auto"/>
          </w:divBdr>
        </w:div>
      </w:divsChild>
    </w:div>
    <w:div w:id="614486592">
      <w:bodyDiv w:val="1"/>
      <w:marLeft w:val="0"/>
      <w:marRight w:val="0"/>
      <w:marTop w:val="0"/>
      <w:marBottom w:val="0"/>
      <w:divBdr>
        <w:top w:val="none" w:sz="0" w:space="0" w:color="auto"/>
        <w:left w:val="none" w:sz="0" w:space="0" w:color="auto"/>
        <w:bottom w:val="none" w:sz="0" w:space="0" w:color="auto"/>
        <w:right w:val="none" w:sz="0" w:space="0" w:color="auto"/>
      </w:divBdr>
      <w:divsChild>
        <w:div w:id="1304966075">
          <w:marLeft w:val="720"/>
          <w:marRight w:val="0"/>
          <w:marTop w:val="0"/>
          <w:marBottom w:val="0"/>
          <w:divBdr>
            <w:top w:val="none" w:sz="0" w:space="0" w:color="auto"/>
            <w:left w:val="none" w:sz="0" w:space="0" w:color="auto"/>
            <w:bottom w:val="none" w:sz="0" w:space="0" w:color="auto"/>
            <w:right w:val="none" w:sz="0" w:space="0" w:color="auto"/>
          </w:divBdr>
        </w:div>
      </w:divsChild>
    </w:div>
    <w:div w:id="797842400">
      <w:bodyDiv w:val="1"/>
      <w:marLeft w:val="0"/>
      <w:marRight w:val="0"/>
      <w:marTop w:val="0"/>
      <w:marBottom w:val="0"/>
      <w:divBdr>
        <w:top w:val="none" w:sz="0" w:space="0" w:color="auto"/>
        <w:left w:val="none" w:sz="0" w:space="0" w:color="auto"/>
        <w:bottom w:val="none" w:sz="0" w:space="0" w:color="auto"/>
        <w:right w:val="none" w:sz="0" w:space="0" w:color="auto"/>
      </w:divBdr>
      <w:divsChild>
        <w:div w:id="938828127">
          <w:marLeft w:val="1440"/>
          <w:marRight w:val="0"/>
          <w:marTop w:val="320"/>
          <w:marBottom w:val="0"/>
          <w:divBdr>
            <w:top w:val="none" w:sz="0" w:space="0" w:color="auto"/>
            <w:left w:val="none" w:sz="0" w:space="0" w:color="auto"/>
            <w:bottom w:val="none" w:sz="0" w:space="0" w:color="auto"/>
            <w:right w:val="none" w:sz="0" w:space="0" w:color="auto"/>
          </w:divBdr>
        </w:div>
      </w:divsChild>
    </w:div>
    <w:div w:id="1472669938">
      <w:bodyDiv w:val="1"/>
      <w:marLeft w:val="0"/>
      <w:marRight w:val="0"/>
      <w:marTop w:val="0"/>
      <w:marBottom w:val="0"/>
      <w:divBdr>
        <w:top w:val="none" w:sz="0" w:space="0" w:color="auto"/>
        <w:left w:val="none" w:sz="0" w:space="0" w:color="auto"/>
        <w:bottom w:val="none" w:sz="0" w:space="0" w:color="auto"/>
        <w:right w:val="none" w:sz="0" w:space="0" w:color="auto"/>
      </w:divBdr>
      <w:divsChild>
        <w:div w:id="63184930">
          <w:marLeft w:val="1440"/>
          <w:marRight w:val="0"/>
          <w:marTop w:val="320"/>
          <w:marBottom w:val="0"/>
          <w:divBdr>
            <w:top w:val="none" w:sz="0" w:space="0" w:color="auto"/>
            <w:left w:val="none" w:sz="0" w:space="0" w:color="auto"/>
            <w:bottom w:val="none" w:sz="0" w:space="0" w:color="auto"/>
            <w:right w:val="none" w:sz="0" w:space="0" w:color="auto"/>
          </w:divBdr>
        </w:div>
      </w:divsChild>
    </w:div>
    <w:div w:id="1547912934">
      <w:bodyDiv w:val="1"/>
      <w:marLeft w:val="0"/>
      <w:marRight w:val="0"/>
      <w:marTop w:val="0"/>
      <w:marBottom w:val="0"/>
      <w:divBdr>
        <w:top w:val="none" w:sz="0" w:space="0" w:color="auto"/>
        <w:left w:val="none" w:sz="0" w:space="0" w:color="auto"/>
        <w:bottom w:val="none" w:sz="0" w:space="0" w:color="auto"/>
        <w:right w:val="none" w:sz="0" w:space="0" w:color="auto"/>
      </w:divBdr>
      <w:divsChild>
        <w:div w:id="1361398471">
          <w:marLeft w:val="1440"/>
          <w:marRight w:val="0"/>
          <w:marTop w:val="320"/>
          <w:marBottom w:val="0"/>
          <w:divBdr>
            <w:top w:val="none" w:sz="0" w:space="0" w:color="auto"/>
            <w:left w:val="none" w:sz="0" w:space="0" w:color="auto"/>
            <w:bottom w:val="none" w:sz="0" w:space="0" w:color="auto"/>
            <w:right w:val="none" w:sz="0" w:space="0" w:color="auto"/>
          </w:divBdr>
        </w:div>
      </w:divsChild>
    </w:div>
    <w:div w:id="1737895271">
      <w:bodyDiv w:val="1"/>
      <w:marLeft w:val="0"/>
      <w:marRight w:val="0"/>
      <w:marTop w:val="0"/>
      <w:marBottom w:val="0"/>
      <w:divBdr>
        <w:top w:val="none" w:sz="0" w:space="0" w:color="auto"/>
        <w:left w:val="none" w:sz="0" w:space="0" w:color="auto"/>
        <w:bottom w:val="none" w:sz="0" w:space="0" w:color="auto"/>
        <w:right w:val="none" w:sz="0" w:space="0" w:color="auto"/>
      </w:divBdr>
      <w:divsChild>
        <w:div w:id="525094286">
          <w:marLeft w:val="274"/>
          <w:marRight w:val="0"/>
          <w:marTop w:val="0"/>
          <w:marBottom w:val="0"/>
          <w:divBdr>
            <w:top w:val="none" w:sz="0" w:space="0" w:color="auto"/>
            <w:left w:val="none" w:sz="0" w:space="0" w:color="auto"/>
            <w:bottom w:val="none" w:sz="0" w:space="0" w:color="auto"/>
            <w:right w:val="none" w:sz="0" w:space="0" w:color="auto"/>
          </w:divBdr>
        </w:div>
      </w:divsChild>
    </w:div>
    <w:div w:id="1793750088">
      <w:bodyDiv w:val="1"/>
      <w:marLeft w:val="0"/>
      <w:marRight w:val="0"/>
      <w:marTop w:val="0"/>
      <w:marBottom w:val="0"/>
      <w:divBdr>
        <w:top w:val="none" w:sz="0" w:space="0" w:color="auto"/>
        <w:left w:val="none" w:sz="0" w:space="0" w:color="auto"/>
        <w:bottom w:val="none" w:sz="0" w:space="0" w:color="auto"/>
        <w:right w:val="none" w:sz="0" w:space="0" w:color="auto"/>
      </w:divBdr>
      <w:divsChild>
        <w:div w:id="199629446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2.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laravel.com/"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tackoverflow.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djangoproject.com/" TargetMode="External"/><Relationship Id="rId46"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25.jpe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it\AppData\Roaming\Microsoft\Templates\Builder%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900F064AE834F0FA4925DF50E06DB05"/>
        <w:category>
          <w:name w:val="General"/>
          <w:gallery w:val="placeholder"/>
        </w:category>
        <w:types>
          <w:type w:val="bbPlcHdr"/>
        </w:types>
        <w:behaviors>
          <w:behavior w:val="content"/>
        </w:behaviors>
        <w:guid w:val="{055C4D77-7D4C-4FC7-BB7D-6708290F4046}"/>
      </w:docPartPr>
      <w:docPartBody>
        <w:p w:rsidR="00026276" w:rsidRDefault="00537C89">
          <w:pPr>
            <w:pStyle w:val="C900F064AE834F0FA4925DF50E06DB05"/>
          </w:pPr>
          <w:r>
            <w:t>Add an additional item you wish to highlight in this area.  Make sure that you include contact information, event details, or other important topics that your audience will need to know!</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el">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Oswald-Light">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C89"/>
    <w:rsid w:val="00003CAD"/>
    <w:rsid w:val="00026276"/>
    <w:rsid w:val="00537C89"/>
    <w:rsid w:val="005E1ABE"/>
    <w:rsid w:val="00686849"/>
    <w:rsid w:val="008D0993"/>
    <w:rsid w:val="009F4961"/>
    <w:rsid w:val="00C5001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93F1DF956842238931E134F481636B">
    <w:name w:val="F293F1DF956842238931E134F481636B"/>
  </w:style>
  <w:style w:type="character" w:styleId="PlaceholderText">
    <w:name w:val="Placeholder Text"/>
    <w:basedOn w:val="DefaultParagraphFont"/>
    <w:uiPriority w:val="99"/>
    <w:semiHidden/>
    <w:rPr>
      <w:color w:val="808080"/>
    </w:rPr>
  </w:style>
  <w:style w:type="paragraph" w:customStyle="1" w:styleId="50154A289E034F5294A909B8DF9F9F85">
    <w:name w:val="50154A289E034F5294A909B8DF9F9F85"/>
  </w:style>
  <w:style w:type="paragraph" w:styleId="Subtitle">
    <w:name w:val="Subtitle"/>
    <w:basedOn w:val="Normal"/>
    <w:next w:val="Normal"/>
    <w:link w:val="SubtitleChar"/>
    <w:uiPriority w:val="11"/>
    <w:qFormat/>
    <w:rsid w:val="00026276"/>
    <w:pPr>
      <w:widowControl w:val="0"/>
      <w:autoSpaceDE w:val="0"/>
      <w:autoSpaceDN w:val="0"/>
      <w:adjustRightInd w:val="0"/>
      <w:spacing w:after="0" w:line="240" w:lineRule="auto"/>
      <w:jc w:val="center"/>
    </w:pPr>
    <w:rPr>
      <w:rFonts w:eastAsiaTheme="minorHAnsi" w:cs="Arial"/>
      <w:b/>
      <w:bCs/>
      <w:color w:val="323133"/>
      <w:sz w:val="40"/>
      <w:szCs w:val="56"/>
      <w:lang w:bidi="ar-SA"/>
    </w:rPr>
  </w:style>
  <w:style w:type="character" w:customStyle="1" w:styleId="SubtitleChar">
    <w:name w:val="Subtitle Char"/>
    <w:basedOn w:val="DefaultParagraphFont"/>
    <w:link w:val="Subtitle"/>
    <w:uiPriority w:val="11"/>
    <w:rsid w:val="00026276"/>
    <w:rPr>
      <w:rFonts w:eastAsiaTheme="minorHAnsi" w:cs="Arial"/>
      <w:b/>
      <w:bCs/>
      <w:color w:val="323133"/>
      <w:sz w:val="40"/>
      <w:szCs w:val="56"/>
      <w:lang w:bidi="ar-SA"/>
    </w:rPr>
  </w:style>
  <w:style w:type="paragraph" w:customStyle="1" w:styleId="B7317F96C389432B80D1809303F108DF">
    <w:name w:val="B7317F96C389432B80D1809303F108DF"/>
  </w:style>
  <w:style w:type="paragraph" w:customStyle="1" w:styleId="40C55FDB50214237A9D638E178DAB7FD">
    <w:name w:val="40C55FDB50214237A9D638E178DAB7FD"/>
  </w:style>
  <w:style w:type="paragraph" w:customStyle="1" w:styleId="9B043AC2314E434980855B27DD0CF658">
    <w:name w:val="9B043AC2314E434980855B27DD0CF658"/>
  </w:style>
  <w:style w:type="paragraph" w:customStyle="1" w:styleId="7F05648CCEE64556A486F14FAAD7EAED">
    <w:name w:val="7F05648CCEE64556A486F14FAAD7EAED"/>
  </w:style>
  <w:style w:type="paragraph" w:customStyle="1" w:styleId="754DBE5F540B4098BC60F4484313E09A">
    <w:name w:val="754DBE5F540B4098BC60F4484313E09A"/>
  </w:style>
  <w:style w:type="paragraph" w:customStyle="1" w:styleId="42F0FB1BF2964499B8C79E7806D1B9D0">
    <w:name w:val="42F0FB1BF2964499B8C79E7806D1B9D0"/>
  </w:style>
  <w:style w:type="paragraph" w:customStyle="1" w:styleId="3C27C217DECA44CF981EA5233E076115">
    <w:name w:val="3C27C217DECA44CF981EA5233E076115"/>
  </w:style>
  <w:style w:type="paragraph" w:customStyle="1" w:styleId="917597DD9A2E4213A25EE0D3638B882C">
    <w:name w:val="917597DD9A2E4213A25EE0D3638B882C"/>
  </w:style>
  <w:style w:type="paragraph" w:customStyle="1" w:styleId="B434607637664D1F845292580BDF44A4">
    <w:name w:val="B434607637664D1F845292580BDF44A4"/>
  </w:style>
  <w:style w:type="paragraph" w:customStyle="1" w:styleId="B6BE204B5E02485E9B75DFB65E1B27CD">
    <w:name w:val="B6BE204B5E02485E9B75DFB65E1B27CD"/>
  </w:style>
  <w:style w:type="paragraph" w:customStyle="1" w:styleId="1DDB025343874898AE7100D9CEF785E0">
    <w:name w:val="1DDB025343874898AE7100D9CEF785E0"/>
  </w:style>
  <w:style w:type="paragraph" w:customStyle="1" w:styleId="0B5B2F4DA7E94F6C9AC90B123B0D1DC3">
    <w:name w:val="0B5B2F4DA7E94F6C9AC90B123B0D1DC3"/>
  </w:style>
  <w:style w:type="paragraph" w:customStyle="1" w:styleId="825F5DE3BCDB4FE98380BBA6AAF12A87">
    <w:name w:val="825F5DE3BCDB4FE98380BBA6AAF12A87"/>
  </w:style>
  <w:style w:type="paragraph" w:customStyle="1" w:styleId="31A594CB54954FE58C76555C5E436744">
    <w:name w:val="31A594CB54954FE58C76555C5E436744"/>
  </w:style>
  <w:style w:type="paragraph" w:customStyle="1" w:styleId="C900F064AE834F0FA4925DF50E06DB05">
    <w:name w:val="C900F064AE834F0FA4925DF50E06DB05"/>
  </w:style>
  <w:style w:type="paragraph" w:customStyle="1" w:styleId="8D27BF90AE3043EA9D88DD261150DE83">
    <w:name w:val="8D27BF90AE3043EA9D88DD261150DE83"/>
    <w:rsid w:val="00026276"/>
    <w:rPr>
      <w:szCs w:val="22"/>
      <w:lang w:val="en-IN" w:eastAsia="en-IN" w:bidi="ar-SA"/>
    </w:rPr>
  </w:style>
  <w:style w:type="paragraph" w:customStyle="1" w:styleId="C0B0370247D04A76A7B7B9D019C1645A">
    <w:name w:val="C0B0370247D04A76A7B7B9D019C1645A"/>
    <w:rsid w:val="00026276"/>
    <w:rPr>
      <w:szCs w:val="22"/>
      <w:lang w:val="en-IN" w:eastAsia="en-IN" w:bidi="ar-SA"/>
    </w:rPr>
  </w:style>
  <w:style w:type="paragraph" w:customStyle="1" w:styleId="3E40F1B0FCAF4A33A2EDB2941A3CFE9C">
    <w:name w:val="3E40F1B0FCAF4A33A2EDB2941A3CFE9C"/>
    <w:rsid w:val="00026276"/>
    <w:rPr>
      <w:szCs w:val="22"/>
      <w:lang w:val="en-IN" w:eastAsia="en-IN" w:bidi="ar-SA"/>
    </w:rPr>
  </w:style>
  <w:style w:type="paragraph" w:customStyle="1" w:styleId="A8CEC3DD952441BB93B0C8E875A92859">
    <w:name w:val="A8CEC3DD952441BB93B0C8E875A92859"/>
    <w:rsid w:val="00026276"/>
    <w:rPr>
      <w:szCs w:val="22"/>
      <w:lang w:val="en-IN" w:eastAsia="en-IN" w:bidi="ar-SA"/>
    </w:rPr>
  </w:style>
  <w:style w:type="paragraph" w:customStyle="1" w:styleId="889F3BA597CA4D6D840F3D2B965C10F3">
    <w:name w:val="889F3BA597CA4D6D840F3D2B965C10F3"/>
    <w:rsid w:val="00026276"/>
    <w:rPr>
      <w:szCs w:val="22"/>
      <w:lang w:val="en-IN" w:eastAsia="en-IN" w:bidi="ar-SA"/>
    </w:rPr>
  </w:style>
  <w:style w:type="paragraph" w:customStyle="1" w:styleId="7964126E0B69464F93D9BD41FEAA9168">
    <w:name w:val="7964126E0B69464F93D9BD41FEAA9168"/>
    <w:rsid w:val="00026276"/>
    <w:rPr>
      <w:szCs w:val="22"/>
      <w:lang w:val="en-IN" w:eastAsia="en-IN" w:bidi="ar-SA"/>
    </w:rPr>
  </w:style>
  <w:style w:type="paragraph" w:customStyle="1" w:styleId="5F96D3902C0B4BEABC8D2DB8D21B20AC">
    <w:name w:val="5F96D3902C0B4BEABC8D2DB8D21B20AC"/>
    <w:rsid w:val="00026276"/>
    <w:rPr>
      <w:szCs w:val="22"/>
      <w:lang w:val="en-IN" w:eastAsia="en-IN" w:bidi="ar-SA"/>
    </w:rPr>
  </w:style>
  <w:style w:type="paragraph" w:customStyle="1" w:styleId="64F32E65594D44F49A1A8821ECE03077">
    <w:name w:val="64F32E65594D44F49A1A8821ECE03077"/>
    <w:rsid w:val="00026276"/>
    <w:rPr>
      <w:szCs w:val="22"/>
      <w:lang w:val="en-IN" w:eastAsia="en-IN" w:bidi="ar-SA"/>
    </w:rPr>
  </w:style>
  <w:style w:type="paragraph" w:customStyle="1" w:styleId="54DDF2BCAADC4A7CA9A9457F00C4785C">
    <w:name w:val="54DDF2BCAADC4A7CA9A9457F00C4785C"/>
    <w:rsid w:val="00026276"/>
    <w:rPr>
      <w:szCs w:val="22"/>
      <w:lang w:val="en-IN" w:eastAsia="en-IN"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B436BE3-2F65-4689-98F4-6B45487D56B3}">
  <ds:schemaRefs>
    <ds:schemaRef ds:uri="http://schemas.microsoft.com/sharepoint/v3/contenttype/forms"/>
  </ds:schemaRefs>
</ds:datastoreItem>
</file>

<file path=customXml/itemProps2.xml><?xml version="1.0" encoding="utf-8"?>
<ds:datastoreItem xmlns:ds="http://schemas.openxmlformats.org/officeDocument/2006/customXml" ds:itemID="{E18714EA-109F-4568-BCB0-400CDF317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204A82-C86B-47D8-8590-41DDD659C236}">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E0F41452-C2A4-473A-8572-775FCD72E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Builder newsletter.dotx</Template>
  <TotalTime>0</TotalTime>
  <Pages>20</Pages>
  <Words>512</Words>
  <Characters>2919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2020-08-30T16:56:00Z</dcterms:created>
  <dcterms:modified xsi:type="dcterms:W3CDTF">2020-10-15T13:24:00Z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